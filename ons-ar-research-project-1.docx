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2D12" w:rsidRPr="00501228" w:rsidRDefault="00402D12" w:rsidP="00402D12"/>
    <w:p w:rsidR="00402D12" w:rsidRPr="00501228" w:rsidRDefault="00402D12" w:rsidP="00402D12"/>
    <w:p w:rsidR="00D33102" w:rsidRDefault="00D33102" w:rsidP="00402D12"/>
    <w:p w:rsidR="00402D12" w:rsidRPr="00501228" w:rsidRDefault="00D33102" w:rsidP="00402D12">
      <w:r>
        <w:t xml:space="preserve">  </w:t>
      </w:r>
      <w:r>
        <w:rPr>
          <w:noProof/>
        </w:rPr>
        <w:drawing>
          <wp:inline distT="0" distB="0" distL="0" distR="0" wp14:anchorId="6C252F52" wp14:editId="69953EB8">
            <wp:extent cx="1871275" cy="11245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DS_Logo_CMYK_min_35m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52" cy="11244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02D12" w:rsidRPr="00501228" w:rsidRDefault="00402D12" w:rsidP="00402D12"/>
    <w:p w:rsidR="00402D12" w:rsidRPr="00501228" w:rsidRDefault="00402D12" w:rsidP="00402D12"/>
    <w:p w:rsidR="001A3F7F" w:rsidRPr="00501228" w:rsidRDefault="001A3F7F" w:rsidP="001A3F7F"/>
    <w:p w:rsidR="001A3F7F" w:rsidRPr="009466E8" w:rsidRDefault="00036BFD" w:rsidP="00D33102">
      <w:pPr>
        <w:pStyle w:val="zDocTitle"/>
        <w:ind w:left="0"/>
        <w:rPr>
          <w:rFonts w:eastAsiaTheme="majorEastAsia" w:cs="Arial"/>
          <w:color w:val="5B6770"/>
          <w:spacing w:val="5"/>
          <w:kern w:val="28"/>
          <w:sz w:val="48"/>
          <w:szCs w:val="52"/>
          <w:lang w:eastAsia="en-US"/>
        </w:rPr>
      </w:pPr>
      <w:r>
        <w:rPr>
          <w:rFonts w:eastAsiaTheme="majorEastAsia" w:cs="Arial"/>
          <w:color w:val="5B6770"/>
          <w:spacing w:val="5"/>
          <w:kern w:val="28"/>
          <w:sz w:val="48"/>
          <w:szCs w:val="52"/>
          <w:lang w:eastAsia="en-US"/>
        </w:rPr>
        <w:t>ONS Research Project Application</w:t>
      </w:r>
    </w:p>
    <w:p w:rsidR="001A3F7F" w:rsidRPr="009466E8" w:rsidRDefault="001A3F7F" w:rsidP="00D33102">
      <w:pPr>
        <w:pStyle w:val="Subtitle"/>
        <w:ind w:left="0"/>
        <w:rPr>
          <w:color w:val="5B6770"/>
        </w:rPr>
      </w:pPr>
    </w:p>
    <w:p w:rsidR="001A3F7F" w:rsidRPr="00501228" w:rsidRDefault="001A3F7F" w:rsidP="001A3F7F"/>
    <w:p w:rsidR="001A3F7F" w:rsidRDefault="001A3F7F" w:rsidP="001A3F7F"/>
    <w:p w:rsidR="00453335" w:rsidRPr="00501228" w:rsidRDefault="00453335" w:rsidP="001A3F7F"/>
    <w:p w:rsidR="001A3F7F" w:rsidRDefault="001A3F7F" w:rsidP="00274067">
      <w:pPr>
        <w:pStyle w:val="zDocCover16pt"/>
      </w:pPr>
    </w:p>
    <w:p w:rsidR="00D33102" w:rsidRDefault="00D33102" w:rsidP="00274067">
      <w:pPr>
        <w:pStyle w:val="zDocCover16pt"/>
      </w:pPr>
    </w:p>
    <w:p w:rsidR="00D33102" w:rsidRDefault="00D33102" w:rsidP="00274067">
      <w:pPr>
        <w:pStyle w:val="zDocCover16pt"/>
      </w:pPr>
    </w:p>
    <w:p w:rsidR="005A3A0D" w:rsidRPr="00501228" w:rsidRDefault="005A3A0D" w:rsidP="00274067">
      <w:pPr>
        <w:pStyle w:val="zDocCover16pt"/>
      </w:pPr>
    </w:p>
    <w:p w:rsidR="001A3F7F" w:rsidRPr="00501228" w:rsidRDefault="001A3F7F" w:rsidP="00274067">
      <w:pPr>
        <w:pStyle w:val="zDocCover16pt"/>
      </w:pPr>
    </w:p>
    <w:p w:rsidR="00402D12" w:rsidRDefault="00402D12" w:rsidP="00402D12"/>
    <w:p w:rsidR="00453335" w:rsidRDefault="00453335" w:rsidP="00402D12"/>
    <w:p w:rsidR="00453335" w:rsidRDefault="00453335" w:rsidP="00402D12"/>
    <w:p w:rsidR="00453335" w:rsidRDefault="00453335" w:rsidP="00402D12"/>
    <w:p w:rsidR="00453335" w:rsidRDefault="00453335" w:rsidP="00402D12"/>
    <w:p w:rsidR="00453335" w:rsidRDefault="00453335" w:rsidP="00402D12"/>
    <w:p w:rsidR="009466E8" w:rsidRDefault="009466E8" w:rsidP="00402D12"/>
    <w:p w:rsidR="00D33102" w:rsidRDefault="00D33102" w:rsidP="00402D12"/>
    <w:p w:rsidR="00D33102" w:rsidRDefault="00D33102" w:rsidP="00402D12"/>
    <w:p w:rsidR="009466E8" w:rsidRDefault="009466E8" w:rsidP="00402D12"/>
    <w:p w:rsidR="009B2360" w:rsidRDefault="009B2360" w:rsidP="00402D12"/>
    <w:p w:rsidR="00453335" w:rsidRDefault="00453335" w:rsidP="00402D12"/>
    <w:p w:rsidR="00D33102" w:rsidRDefault="00D33102" w:rsidP="00402D12"/>
    <w:p w:rsidR="00453335" w:rsidRDefault="00453335" w:rsidP="00402D12"/>
    <w:p w:rsidR="00453335" w:rsidRDefault="00453335" w:rsidP="00402D12"/>
    <w:p w:rsidR="00453335" w:rsidRPr="00501228" w:rsidRDefault="005A3A0D" w:rsidP="00402D12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940245" wp14:editId="5227DA58">
                <wp:simplePos x="0" y="0"/>
                <wp:positionH relativeFrom="character">
                  <wp:posOffset>2540</wp:posOffset>
                </wp:positionH>
                <wp:positionV relativeFrom="line">
                  <wp:posOffset>80645</wp:posOffset>
                </wp:positionV>
                <wp:extent cx="2051685" cy="635"/>
                <wp:effectExtent l="0" t="0" r="24765" b="37465"/>
                <wp:wrapNone/>
                <wp:docPr id="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1685" cy="635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5B677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AAC95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.2pt;margin-top:6.35pt;width:161.5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" strokecolor="#5b6770">
                <w10:wrap anchory="line"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9"/>
        <w:gridCol w:w="1704"/>
        <w:gridCol w:w="3244"/>
      </w:tblGrid>
      <w:tr w:rsidR="00402D12" w:rsidRPr="00501228" w:rsidTr="00402D12">
        <w:tc>
          <w:tcPr>
            <w:tcW w:w="2433" w:type="pct"/>
          </w:tcPr>
          <w:p w:rsidR="00402D12" w:rsidRPr="005A3A0D" w:rsidRDefault="00036BFD" w:rsidP="00C27780">
            <w:pPr>
              <w:pStyle w:val="zDocCoverBold"/>
              <w:rPr>
                <w:color w:val="5B6770"/>
              </w:rPr>
            </w:pPr>
            <w:r>
              <w:rPr>
                <w:color w:val="5B6770"/>
              </w:rPr>
              <w:t>Public</w:t>
            </w:r>
          </w:p>
          <w:p w:rsidR="00594F29" w:rsidRDefault="00930C55" w:rsidP="00C27780">
            <w:pPr>
              <w:pStyle w:val="zDocCover"/>
            </w:pPr>
            <w:r>
              <w:t>November 2017</w:t>
            </w:r>
            <w:r w:rsidR="00155FCC">
              <w:t xml:space="preserve"> </w:t>
            </w:r>
          </w:p>
          <w:p w:rsidR="00402D12" w:rsidRDefault="0034016B" w:rsidP="00C27780">
            <w:pPr>
              <w:pStyle w:val="zDocCover"/>
            </w:pPr>
            <w:r>
              <w:t xml:space="preserve">Version: </w:t>
            </w:r>
            <w:r w:rsidR="00036BFD">
              <w:t>0</w:t>
            </w:r>
            <w:r w:rsidR="007376D5">
              <w:t>2</w:t>
            </w:r>
            <w:r w:rsidR="00036BFD">
              <w:t>.00</w:t>
            </w:r>
          </w:p>
          <w:p w:rsidR="005A3A0D" w:rsidRDefault="005A3A0D" w:rsidP="00C27780">
            <w:pPr>
              <w:pStyle w:val="zDocCover"/>
            </w:pPr>
          </w:p>
          <w:p w:rsidR="00402D12" w:rsidRPr="00501228" w:rsidRDefault="005A3A0D" w:rsidP="00E257B5">
            <w:pPr>
              <w:pStyle w:val="zDocCov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BE3143" wp14:editId="0474DC57">
                      <wp:simplePos x="0" y="0"/>
                      <wp:positionH relativeFrom="character">
                        <wp:posOffset>5715</wp:posOffset>
                      </wp:positionH>
                      <wp:positionV relativeFrom="line">
                        <wp:posOffset>117475</wp:posOffset>
                      </wp:positionV>
                      <wp:extent cx="2051685" cy="635"/>
                      <wp:effectExtent l="0" t="0" r="24765" b="37465"/>
                      <wp:wrapNone/>
                      <wp:docPr id="8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16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5B677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4B709EC" id="AutoShape 45" o:spid="_x0000_s1026" type="#_x0000_t32" style="position:absolute;margin-left:.45pt;margin-top:9.25pt;width:161.55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" strokecolor="#5b6770">
                      <w10:wrap anchory="line"/>
                    </v:shape>
                  </w:pict>
                </mc:Fallback>
              </mc:AlternateContent>
            </w:r>
          </w:p>
          <w:p w:rsidR="00402D12" w:rsidRPr="00C27780" w:rsidRDefault="00402D12" w:rsidP="00747127">
            <w:pPr>
              <w:rPr>
                <w:rStyle w:val="zDocCoverCharChar"/>
              </w:rPr>
            </w:pPr>
            <w:r w:rsidRPr="00E257B5">
              <w:rPr>
                <w:rStyle w:val="zDocCoverBlueLettersCharChar"/>
                <w:color w:val="595959" w:themeColor="text1" w:themeTint="A6"/>
              </w:rPr>
              <w:t>T</w:t>
            </w:r>
            <w:r w:rsidRPr="00C27780">
              <w:rPr>
                <w:rStyle w:val="zDocCoverBlueLettersCharChar"/>
              </w:rPr>
              <w:t xml:space="preserve"> </w:t>
            </w:r>
            <w:r w:rsidRPr="00C27780">
              <w:rPr>
                <w:rStyle w:val="zDocCoverCharChar"/>
              </w:rPr>
              <w:t>+44 (0)</w:t>
            </w:r>
            <w:r w:rsidR="00036BFD">
              <w:rPr>
                <w:rStyle w:val="zDocCoverCharChar"/>
              </w:rPr>
              <w:t>1206 872143</w:t>
            </w:r>
          </w:p>
          <w:p w:rsidR="00402D12" w:rsidRPr="00C27780" w:rsidRDefault="00402D12" w:rsidP="00C27780">
            <w:pPr>
              <w:rPr>
                <w:rStyle w:val="zDocCoverCharChar"/>
              </w:rPr>
            </w:pPr>
            <w:r w:rsidRPr="00E257B5">
              <w:rPr>
                <w:rStyle w:val="zDocCoverBlueLettersCharChar"/>
                <w:color w:val="595959" w:themeColor="text1" w:themeTint="A6"/>
              </w:rPr>
              <w:t>E</w:t>
            </w:r>
            <w:r w:rsidRPr="00C27780">
              <w:rPr>
                <w:rStyle w:val="zDocCoverBlueLettersCharChar"/>
              </w:rPr>
              <w:t xml:space="preserve"> </w:t>
            </w:r>
            <w:r w:rsidR="00036BFD">
              <w:rPr>
                <w:rStyle w:val="zDocCoverCharChar"/>
              </w:rPr>
              <w:t>help</w:t>
            </w:r>
            <w:r w:rsidRPr="00C27780">
              <w:rPr>
                <w:rStyle w:val="zDocCoverCharChar"/>
              </w:rPr>
              <w:t>@</w:t>
            </w:r>
            <w:r w:rsidR="00036BFD">
              <w:rPr>
                <w:rStyle w:val="zDocCoverCharChar"/>
              </w:rPr>
              <w:t>ukdataservice.ac.uk</w:t>
            </w:r>
          </w:p>
          <w:p w:rsidR="00453335" w:rsidRPr="00D33102" w:rsidRDefault="0069357E" w:rsidP="00387375">
            <w:pPr>
              <w:pStyle w:val="zDocCoverBlueDot"/>
              <w:rPr>
                <w:b w:val="0"/>
                <w:color w:val="auto"/>
                <w:kern w:val="1"/>
                <w:sz w:val="22"/>
                <w:szCs w:val="22"/>
              </w:rPr>
            </w:pPr>
            <w:r>
              <w:rPr>
                <w:b w:val="0"/>
                <w:color w:val="auto"/>
                <w:kern w:val="1"/>
                <w:sz w:val="22"/>
                <w:szCs w:val="22"/>
              </w:rPr>
              <w:t>ukdataservice.ac.uk</w:t>
            </w:r>
          </w:p>
          <w:p w:rsidR="00453335" w:rsidRDefault="00453335" w:rsidP="00387375">
            <w:pPr>
              <w:pStyle w:val="zDocCoverBlueDot"/>
            </w:pPr>
          </w:p>
          <w:p w:rsidR="00D33102" w:rsidRDefault="00D33102" w:rsidP="00387375">
            <w:pPr>
              <w:pStyle w:val="zDocCoverBlueDot"/>
            </w:pPr>
          </w:p>
          <w:p w:rsidR="009B2360" w:rsidRDefault="009B2360" w:rsidP="00387375">
            <w:pPr>
              <w:pStyle w:val="zDocCoverBlueDot"/>
            </w:pPr>
          </w:p>
          <w:p w:rsidR="009B2360" w:rsidRDefault="009B2360" w:rsidP="00387375">
            <w:pPr>
              <w:pStyle w:val="zDocCoverBlueDot"/>
            </w:pPr>
          </w:p>
          <w:p w:rsidR="009B2360" w:rsidRPr="00501228" w:rsidRDefault="009B2360" w:rsidP="00387375">
            <w:pPr>
              <w:pStyle w:val="zDocCoverBlueDot"/>
            </w:pPr>
          </w:p>
        </w:tc>
        <w:tc>
          <w:tcPr>
            <w:tcW w:w="884" w:type="pct"/>
          </w:tcPr>
          <w:p w:rsidR="00402D12" w:rsidRPr="00501228" w:rsidRDefault="00155FCC" w:rsidP="00E257B5">
            <w:r>
              <w:lastRenderedPageBreak/>
              <w:t xml:space="preserve"> </w:t>
            </w:r>
          </w:p>
        </w:tc>
        <w:tc>
          <w:tcPr>
            <w:tcW w:w="1683" w:type="pct"/>
          </w:tcPr>
          <w:p w:rsidR="00402D12" w:rsidRPr="00501228" w:rsidRDefault="00402D12" w:rsidP="00C27780">
            <w:pPr>
              <w:pStyle w:val="zDocCoverBold"/>
            </w:pPr>
          </w:p>
          <w:p w:rsidR="007A4F27" w:rsidRDefault="007A4F27" w:rsidP="00C27780">
            <w:pPr>
              <w:pStyle w:val="zDocCover"/>
            </w:pPr>
          </w:p>
          <w:p w:rsidR="007A4F27" w:rsidRPr="007A4F27" w:rsidRDefault="007A4F27" w:rsidP="007A4F27"/>
          <w:p w:rsidR="007A4F27" w:rsidRPr="007A4F27" w:rsidRDefault="007A4F27" w:rsidP="007A4F27"/>
          <w:p w:rsidR="007A4F27" w:rsidRPr="007A4F27" w:rsidRDefault="007A4F27" w:rsidP="007A4F27"/>
          <w:p w:rsidR="007A4F27" w:rsidRPr="007A4F27" w:rsidRDefault="007A4F27" w:rsidP="007A4F27"/>
          <w:p w:rsidR="007A4F27" w:rsidRPr="007A4F27" w:rsidRDefault="007A4F27" w:rsidP="007A4F27"/>
          <w:p w:rsidR="007A4F27" w:rsidRPr="007A4F27" w:rsidRDefault="007A4F27" w:rsidP="007A4F27"/>
          <w:p w:rsidR="007A4F27" w:rsidRDefault="007A4F27" w:rsidP="007A4F27"/>
          <w:p w:rsidR="007A4F27" w:rsidRDefault="007A4F27" w:rsidP="007A4F27"/>
          <w:p w:rsidR="00402D12" w:rsidRPr="007A4F27" w:rsidRDefault="00402D12" w:rsidP="007A4F27"/>
        </w:tc>
      </w:tr>
    </w:tbl>
    <w:p w:rsidR="007B169D" w:rsidRPr="00D667BC" w:rsidRDefault="007B169D" w:rsidP="007B169D">
      <w:pPr>
        <w:rPr>
          <w:b/>
        </w:rPr>
      </w:pPr>
      <w:bookmarkStart w:id="0" w:name="_Toc259096288"/>
      <w:bookmarkStart w:id="1" w:name="_Toc315771544"/>
      <w:bookmarkStart w:id="2" w:name="_Toc355011786"/>
      <w:bookmarkStart w:id="3" w:name="_Toc355338692"/>
      <w:bookmarkStart w:id="4" w:name="_Toc270418451"/>
      <w:bookmarkStart w:id="5" w:name="_Toc270418709"/>
      <w:r w:rsidRPr="00D667BC">
        <w:rPr>
          <w:b/>
        </w:rPr>
        <w:t>If the project is to be undertake</w:t>
      </w:r>
      <w:r>
        <w:rPr>
          <w:b/>
        </w:rPr>
        <w:t xml:space="preserve">n under the Approved Researcher </w:t>
      </w:r>
      <w:r w:rsidRPr="00D667BC">
        <w:rPr>
          <w:b/>
        </w:rPr>
        <w:t>Scheme, then relevant information in the fields marked * will be published on the ONS website as a public record of all Accredited Researchers and their research projects.</w:t>
      </w:r>
    </w:p>
    <w:p w:rsidR="007B169D" w:rsidRPr="00170D18" w:rsidRDefault="007B169D" w:rsidP="007B169D">
      <w:pPr>
        <w:rPr>
          <w:rStyle w:val="BodyTextBoldCharChar"/>
          <w:rFonts w:eastAsia="MS Mincho"/>
          <w:b w:val="0"/>
          <w:bCs w:val="0"/>
          <w:kern w:val="30"/>
          <w:szCs w:val="28"/>
        </w:rPr>
      </w:pPr>
      <w:bookmarkStart w:id="6" w:name="_Toc287440687"/>
      <w:bookmarkStart w:id="7" w:name="_Toc28744068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457537" w:rsidRDefault="00457537" w:rsidP="007B169D">
      <w:pPr>
        <w:pStyle w:val="Heading1"/>
        <w:rPr>
          <w:rStyle w:val="BodyTextBoldCharChar"/>
          <w:rFonts w:eastAsia="MS Mincho"/>
          <w:b/>
          <w:bCs/>
          <w:kern w:val="30"/>
          <w:szCs w:val="28"/>
        </w:rPr>
      </w:pPr>
      <w:r>
        <w:rPr>
          <w:rStyle w:val="BodyTextBoldCharChar"/>
          <w:rFonts w:eastAsia="MS Mincho"/>
          <w:b/>
          <w:bCs/>
          <w:kern w:val="30"/>
          <w:szCs w:val="28"/>
        </w:rPr>
        <w:t>Application type</w:t>
      </w:r>
    </w:p>
    <w:p w:rsidR="00457537" w:rsidRPr="004C6FED" w:rsidRDefault="00457537" w:rsidP="00457537">
      <w:pPr>
        <w:rPr>
          <w:rFonts w:cs="Arial"/>
          <w:i/>
          <w:sz w:val="22"/>
          <w:szCs w:val="22"/>
        </w:rPr>
      </w:pPr>
      <w:r w:rsidRPr="004C6FED">
        <w:rPr>
          <w:rFonts w:cs="Arial"/>
          <w:i/>
          <w:sz w:val="22"/>
          <w:szCs w:val="22"/>
        </w:rPr>
        <w:fldChar w:fldCharType="begin">
          <w:ffData>
            <w:name w:val="Check15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54"/>
      <w:r w:rsidRPr="004C6FED">
        <w:rPr>
          <w:rFonts w:cs="Arial"/>
          <w:i/>
          <w:sz w:val="22"/>
          <w:szCs w:val="22"/>
        </w:rPr>
        <w:instrText xml:space="preserve"> FORMCHECKBOX </w:instrText>
      </w:r>
      <w:r w:rsidR="004C6FED" w:rsidRPr="004C6FED">
        <w:rPr>
          <w:rFonts w:cs="Arial"/>
          <w:i/>
          <w:sz w:val="22"/>
          <w:szCs w:val="22"/>
        </w:rPr>
      </w:r>
      <w:r w:rsidR="004C6FED" w:rsidRPr="004C6FED">
        <w:rPr>
          <w:rFonts w:cs="Arial"/>
          <w:i/>
          <w:sz w:val="22"/>
          <w:szCs w:val="22"/>
        </w:rPr>
        <w:fldChar w:fldCharType="separate"/>
      </w:r>
      <w:r w:rsidRPr="004C6FED">
        <w:rPr>
          <w:rFonts w:ascii="Times New Roman" w:hAnsi="Times New Roman"/>
          <w:sz w:val="24"/>
          <w:szCs w:val="20"/>
        </w:rPr>
        <w:fldChar w:fldCharType="end"/>
      </w:r>
      <w:bookmarkEnd w:id="8"/>
      <w:r w:rsidRPr="004C6FED">
        <w:rPr>
          <w:rFonts w:ascii="Times New Roman" w:hAnsi="Times New Roman"/>
          <w:sz w:val="24"/>
          <w:szCs w:val="20"/>
        </w:rPr>
        <w:t xml:space="preserve"> </w:t>
      </w:r>
      <w:r w:rsidRPr="004C6FED">
        <w:rPr>
          <w:rFonts w:ascii="Times New Roman" w:hAnsi="Times New Roman"/>
          <w:sz w:val="24"/>
          <w:szCs w:val="20"/>
        </w:rPr>
        <w:tab/>
      </w:r>
      <w:r w:rsidRPr="004C6FED">
        <w:rPr>
          <w:rFonts w:cs="Arial"/>
          <w:szCs w:val="20"/>
        </w:rPr>
        <w:t>Full project application</w:t>
      </w:r>
      <w:r w:rsidRPr="004C6FED">
        <w:rPr>
          <w:rFonts w:ascii="Times New Roman" w:hAnsi="Times New Roman"/>
          <w:sz w:val="24"/>
          <w:szCs w:val="20"/>
        </w:rPr>
        <w:tab/>
      </w:r>
      <w:r w:rsidRPr="004C6FED">
        <w:rPr>
          <w:rFonts w:ascii="Times New Roman" w:hAnsi="Times New Roman"/>
          <w:sz w:val="24"/>
          <w:szCs w:val="20"/>
        </w:rPr>
        <w:tab/>
      </w:r>
      <w:r w:rsidRPr="004C6FED">
        <w:rPr>
          <w:rFonts w:cs="Arial"/>
          <w:i/>
          <w:sz w:val="22"/>
          <w:szCs w:val="22"/>
        </w:rPr>
        <w:fldChar w:fldCharType="begin">
          <w:ffData>
            <w:name w:val="Check154"/>
            <w:enabled/>
            <w:calcOnExit w:val="0"/>
            <w:checkBox>
              <w:sizeAuto/>
              <w:default w:val="0"/>
            </w:checkBox>
          </w:ffData>
        </w:fldChar>
      </w:r>
      <w:r w:rsidRPr="004C6FED">
        <w:rPr>
          <w:rFonts w:cs="Arial"/>
          <w:i/>
          <w:sz w:val="22"/>
          <w:szCs w:val="22"/>
        </w:rPr>
        <w:instrText xml:space="preserve"> FORMCHECKBOX </w:instrText>
      </w:r>
      <w:r w:rsidR="004C6FED" w:rsidRPr="004C6FED">
        <w:rPr>
          <w:rFonts w:cs="Arial"/>
          <w:i/>
          <w:sz w:val="22"/>
          <w:szCs w:val="22"/>
        </w:rPr>
      </w:r>
      <w:r w:rsidR="004C6FED" w:rsidRPr="004C6FED">
        <w:rPr>
          <w:rFonts w:cs="Arial"/>
          <w:i/>
          <w:sz w:val="22"/>
          <w:szCs w:val="22"/>
        </w:rPr>
        <w:fldChar w:fldCharType="separate"/>
      </w:r>
      <w:r w:rsidRPr="004C6FED">
        <w:rPr>
          <w:rFonts w:ascii="Times New Roman" w:hAnsi="Times New Roman"/>
          <w:sz w:val="24"/>
          <w:szCs w:val="20"/>
        </w:rPr>
        <w:fldChar w:fldCharType="end"/>
      </w:r>
      <w:r w:rsidRPr="004C6FED">
        <w:rPr>
          <w:rFonts w:cs="Arial"/>
          <w:i/>
          <w:sz w:val="22"/>
          <w:szCs w:val="22"/>
        </w:rPr>
        <w:tab/>
      </w:r>
      <w:proofErr w:type="gramStart"/>
      <w:r w:rsidRPr="004C6FED">
        <w:rPr>
          <w:rFonts w:cs="Arial"/>
          <w:szCs w:val="20"/>
        </w:rPr>
        <w:t>Exploratory</w:t>
      </w:r>
      <w:proofErr w:type="gramEnd"/>
      <w:r w:rsidRPr="004C6FED">
        <w:rPr>
          <w:rFonts w:cs="Arial"/>
          <w:szCs w:val="20"/>
        </w:rPr>
        <w:t xml:space="preserve"> analysis</w:t>
      </w:r>
    </w:p>
    <w:p w:rsidR="00457537" w:rsidRPr="00457537" w:rsidRDefault="00457537" w:rsidP="00457537">
      <w:pPr>
        <w:pStyle w:val="BodyText"/>
      </w:pPr>
    </w:p>
    <w:p w:rsidR="007B169D" w:rsidRPr="00170D18" w:rsidRDefault="007B169D" w:rsidP="007B169D">
      <w:pPr>
        <w:pStyle w:val="Heading1"/>
        <w:rPr>
          <w:rStyle w:val="BodyTextBoldCharChar"/>
          <w:rFonts w:eastAsia="MS Mincho"/>
          <w:b/>
          <w:bCs/>
          <w:kern w:val="30"/>
          <w:szCs w:val="28"/>
        </w:rPr>
      </w:pPr>
      <w:r>
        <w:rPr>
          <w:rStyle w:val="BodyTextBoldCharChar"/>
          <w:rFonts w:eastAsia="MS Mincho"/>
          <w:b/>
          <w:kern w:val="30"/>
          <w:szCs w:val="28"/>
        </w:rPr>
        <w:t>Lead researcher</w:t>
      </w:r>
    </w:p>
    <w:p w:rsidR="007B169D" w:rsidRPr="009A2533" w:rsidRDefault="007B169D" w:rsidP="007B169D">
      <w:pPr>
        <w:pStyle w:val="Heading2"/>
        <w:rPr>
          <w:b w:val="0"/>
          <w:sz w:val="20"/>
          <w:szCs w:val="20"/>
        </w:rPr>
      </w:pPr>
      <w:r w:rsidRPr="009A2533">
        <w:rPr>
          <w:b w:val="0"/>
          <w:sz w:val="20"/>
          <w:szCs w:val="20"/>
        </w:rPr>
        <w:t>Personal details and contact information of lead researcher</w:t>
      </w:r>
    </w:p>
    <w:p w:rsidR="007B169D" w:rsidRPr="00CB566F" w:rsidRDefault="007B169D" w:rsidP="007B16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1525"/>
        <w:gridCol w:w="1385"/>
        <w:gridCol w:w="2734"/>
      </w:tblGrid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bookmarkStart w:id="9" w:name="_Toc315771548"/>
            <w:r>
              <w:t>Surname*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Pr="0065062E" w:rsidRDefault="0065062E" w:rsidP="006E3BCD">
            <w:pPr>
              <w:pStyle w:val="BodyText"/>
              <w:rPr>
                <w:i/>
              </w:rPr>
            </w:pPr>
            <w:r w:rsidRPr="0065062E">
              <w:rPr>
                <w:i/>
              </w:rPr>
              <w:t>Trendl</w:t>
            </w: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First names*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Pr="0065062E" w:rsidRDefault="0065062E" w:rsidP="006E3BCD">
            <w:pPr>
              <w:pStyle w:val="BodyText"/>
              <w:rPr>
                <w:i/>
              </w:rPr>
            </w:pPr>
            <w:r w:rsidRPr="0065062E">
              <w:rPr>
                <w:i/>
              </w:rPr>
              <w:t xml:space="preserve">Anna </w:t>
            </w:r>
            <w:proofErr w:type="spellStart"/>
            <w:r w:rsidRPr="0065062E">
              <w:rPr>
                <w:i/>
              </w:rPr>
              <w:t>Krisztina</w:t>
            </w:r>
            <w:proofErr w:type="spellEnd"/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Do you have an Accredited Researcher number?</w:t>
            </w:r>
          </w:p>
        </w:tc>
        <w:tc>
          <w:tcPr>
            <w:tcW w:w="1560" w:type="dxa"/>
            <w:shd w:val="clear" w:color="auto" w:fill="auto"/>
          </w:tcPr>
          <w:p w:rsidR="007B169D" w:rsidRDefault="007B169D" w:rsidP="006E3BCD">
            <w:pPr>
              <w:pStyle w:val="BodyText"/>
            </w:pPr>
            <w:r>
              <w:t xml:space="preserve">Yes </w:t>
            </w:r>
            <w:sdt>
              <w:sdtPr>
                <w:id w:val="1674143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  <w:shd w:val="clear" w:color="auto" w:fill="auto"/>
          </w:tcPr>
          <w:p w:rsidR="007B169D" w:rsidRDefault="007B169D" w:rsidP="006E3BCD">
            <w:pPr>
              <w:pStyle w:val="BodyText"/>
            </w:pPr>
            <w:r w:rsidRPr="004C6FED">
              <w:t>No</w:t>
            </w:r>
            <w:r>
              <w:t xml:space="preserve"> </w:t>
            </w:r>
            <w:sdt>
              <w:sdtPr>
                <w:id w:val="-145971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799" w:type="dxa"/>
            <w:shd w:val="clear" w:color="auto" w:fill="auto"/>
          </w:tcPr>
          <w:p w:rsidR="007B169D" w:rsidRDefault="007B169D" w:rsidP="006E3BCD">
            <w:pPr>
              <w:pStyle w:val="BodyText"/>
            </w:pPr>
            <w:r>
              <w:t>AR number</w:t>
            </w: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S</w:t>
            </w:r>
            <w:r w:rsidRPr="00986B8F">
              <w:t>ite and address of where the data will be accessed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Pr="0065062E" w:rsidRDefault="007B169D" w:rsidP="006E3BCD">
            <w:pPr>
              <w:pStyle w:val="BodyText"/>
              <w:rPr>
                <w:b/>
              </w:rPr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Describe where the data will be accessed from, e.g. open plan office, secure locked room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Pr="0065062E" w:rsidRDefault="007B169D" w:rsidP="006E3BCD">
            <w:pPr>
              <w:pStyle w:val="BodyText"/>
              <w:rPr>
                <w:b/>
              </w:rPr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IP address</w:t>
            </w:r>
          </w:p>
          <w:p w:rsidR="007B169D" w:rsidRDefault="007B169D" w:rsidP="006E3BCD">
            <w:pPr>
              <w:pStyle w:val="BodyTextBold"/>
            </w:pPr>
            <w:r>
              <w:t>(Only required for access via the Secure Lab)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Pr="0065062E" w:rsidRDefault="007B169D" w:rsidP="006E3BCD">
            <w:pPr>
              <w:pStyle w:val="BodyText"/>
              <w:rPr>
                <w:b/>
              </w:rPr>
            </w:pPr>
          </w:p>
        </w:tc>
      </w:tr>
    </w:tbl>
    <w:p w:rsidR="007B169D" w:rsidRDefault="007B169D" w:rsidP="007B169D">
      <w:pPr>
        <w:pStyle w:val="BodyText"/>
      </w:pPr>
    </w:p>
    <w:p w:rsidR="007B169D" w:rsidRPr="009A2533" w:rsidRDefault="007B169D" w:rsidP="007B169D">
      <w:pPr>
        <w:pStyle w:val="Heading2"/>
        <w:rPr>
          <w:b w:val="0"/>
          <w:sz w:val="20"/>
          <w:szCs w:val="20"/>
        </w:rPr>
      </w:pPr>
      <w:r w:rsidRPr="009A2533">
        <w:rPr>
          <w:b w:val="0"/>
          <w:sz w:val="20"/>
          <w:szCs w:val="20"/>
        </w:rPr>
        <w:t>If you do not have an Accredited Researcher number, please complete the following section:</w:t>
      </w:r>
    </w:p>
    <w:p w:rsidR="007B169D" w:rsidRPr="00986D31" w:rsidRDefault="007B169D" w:rsidP="007B16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5644"/>
      </w:tblGrid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Institution or organisation</w:t>
            </w:r>
          </w:p>
        </w:tc>
        <w:tc>
          <w:tcPr>
            <w:tcW w:w="5776" w:type="dxa"/>
            <w:shd w:val="clear" w:color="auto" w:fill="auto"/>
          </w:tcPr>
          <w:p w:rsidR="007B169D" w:rsidRDefault="0065062E" w:rsidP="006E3BCD">
            <w:pPr>
              <w:pStyle w:val="BodyText"/>
            </w:pPr>
            <w:r>
              <w:t>University of Warwick</w:t>
            </w: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Full address</w:t>
            </w:r>
          </w:p>
        </w:tc>
        <w:tc>
          <w:tcPr>
            <w:tcW w:w="5776" w:type="dxa"/>
            <w:shd w:val="clear" w:color="auto" w:fill="auto"/>
          </w:tcPr>
          <w:p w:rsidR="007B169D" w:rsidRDefault="0065062E" w:rsidP="006E3BCD">
            <w:pPr>
              <w:pStyle w:val="BodyText"/>
            </w:pPr>
            <w:r>
              <w:t>H2.53, Humanities Building, University of Warwick, CV4 7AL</w:t>
            </w: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Telephone number</w:t>
            </w:r>
          </w:p>
        </w:tc>
        <w:tc>
          <w:tcPr>
            <w:tcW w:w="5776" w:type="dxa"/>
            <w:shd w:val="clear" w:color="auto" w:fill="auto"/>
          </w:tcPr>
          <w:p w:rsidR="007B169D" w:rsidRDefault="0065062E" w:rsidP="006E3BCD">
            <w:pPr>
              <w:pStyle w:val="BodyText"/>
            </w:pPr>
            <w:r>
              <w:t>07543841108</w:t>
            </w: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Email</w:t>
            </w:r>
          </w:p>
        </w:tc>
        <w:tc>
          <w:tcPr>
            <w:tcW w:w="5776" w:type="dxa"/>
            <w:shd w:val="clear" w:color="auto" w:fill="auto"/>
          </w:tcPr>
          <w:p w:rsidR="007B169D" w:rsidRDefault="0065062E" w:rsidP="006E3BCD">
            <w:pPr>
              <w:pStyle w:val="BodyText"/>
            </w:pPr>
            <w:r>
              <w:t>trendlak@gmail.com</w:t>
            </w: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Date of birth</w:t>
            </w:r>
          </w:p>
        </w:tc>
        <w:tc>
          <w:tcPr>
            <w:tcW w:w="5776" w:type="dxa"/>
            <w:shd w:val="clear" w:color="auto" w:fill="auto"/>
          </w:tcPr>
          <w:p w:rsidR="007B169D" w:rsidRDefault="0065062E" w:rsidP="006E3BCD">
            <w:pPr>
              <w:pStyle w:val="BodyText"/>
            </w:pPr>
            <w:r>
              <w:t>13/06/1990</w:t>
            </w: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Nationality</w:t>
            </w:r>
          </w:p>
        </w:tc>
        <w:tc>
          <w:tcPr>
            <w:tcW w:w="5776" w:type="dxa"/>
            <w:shd w:val="clear" w:color="auto" w:fill="auto"/>
          </w:tcPr>
          <w:p w:rsidR="007B169D" w:rsidRDefault="0065062E" w:rsidP="006E3BCD">
            <w:pPr>
              <w:pStyle w:val="BodyText"/>
            </w:pPr>
            <w:r>
              <w:t>Hungarian</w:t>
            </w:r>
          </w:p>
        </w:tc>
      </w:tr>
    </w:tbl>
    <w:p w:rsidR="007B169D" w:rsidRPr="00986D31" w:rsidRDefault="007B169D" w:rsidP="007B169D">
      <w:pPr>
        <w:pStyle w:val="BodyText"/>
      </w:pPr>
    </w:p>
    <w:p w:rsidR="007B169D" w:rsidRDefault="007B169D" w:rsidP="007B169D">
      <w:pPr>
        <w:pStyle w:val="Heading1"/>
      </w:pPr>
      <w:bookmarkStart w:id="10" w:name="_Toc355338696"/>
      <w:bookmarkStart w:id="11" w:name="_Toc355011790"/>
      <w:bookmarkStart w:id="12" w:name="_Toc355338697"/>
      <w:bookmarkEnd w:id="10"/>
      <w:r>
        <w:t>Research team</w:t>
      </w:r>
    </w:p>
    <w:p w:rsidR="007B169D" w:rsidRPr="009A2533" w:rsidRDefault="007B169D" w:rsidP="007B169D">
      <w:pPr>
        <w:pStyle w:val="Heading2"/>
        <w:rPr>
          <w:b w:val="0"/>
          <w:sz w:val="20"/>
          <w:szCs w:val="20"/>
        </w:rPr>
      </w:pPr>
      <w:r w:rsidRPr="009A2533">
        <w:rPr>
          <w:b w:val="0"/>
          <w:sz w:val="20"/>
          <w:szCs w:val="20"/>
        </w:rPr>
        <w:t xml:space="preserve">If you are leading a research team, please provide the names and details of all members of the team. </w:t>
      </w:r>
      <w:r w:rsidRPr="009A2533">
        <w:rPr>
          <w:sz w:val="20"/>
          <w:szCs w:val="20"/>
        </w:rPr>
        <w:t>Please add more tables if required</w:t>
      </w:r>
      <w:r w:rsidRPr="009A2533">
        <w:rPr>
          <w:b w:val="0"/>
          <w:sz w:val="20"/>
          <w:szCs w:val="20"/>
        </w:rPr>
        <w:t xml:space="preserve">.  </w:t>
      </w:r>
    </w:p>
    <w:p w:rsidR="007B169D" w:rsidRDefault="007B169D" w:rsidP="007B16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1525"/>
        <w:gridCol w:w="1385"/>
        <w:gridCol w:w="2734"/>
      </w:tblGrid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lastRenderedPageBreak/>
              <w:t>Surname*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First names*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Do you have an Accredited Researcher number?</w:t>
            </w:r>
          </w:p>
        </w:tc>
        <w:tc>
          <w:tcPr>
            <w:tcW w:w="1560" w:type="dxa"/>
            <w:shd w:val="clear" w:color="auto" w:fill="auto"/>
          </w:tcPr>
          <w:p w:rsidR="007B169D" w:rsidRDefault="007B169D" w:rsidP="006E3BCD">
            <w:pPr>
              <w:pStyle w:val="BodyText"/>
            </w:pPr>
            <w:r>
              <w:t xml:space="preserve">Yes </w:t>
            </w:r>
            <w:sdt>
              <w:sdtPr>
                <w:id w:val="1381980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  <w:shd w:val="clear" w:color="auto" w:fill="auto"/>
          </w:tcPr>
          <w:p w:rsidR="007B169D" w:rsidRDefault="007B169D" w:rsidP="006E3BCD">
            <w:pPr>
              <w:pStyle w:val="BodyText"/>
            </w:pPr>
            <w:r>
              <w:t xml:space="preserve">No </w:t>
            </w:r>
            <w:sdt>
              <w:sdtPr>
                <w:id w:val="-1131399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799" w:type="dxa"/>
            <w:shd w:val="clear" w:color="auto" w:fill="auto"/>
          </w:tcPr>
          <w:p w:rsidR="007B169D" w:rsidRDefault="007B169D" w:rsidP="006E3BCD">
            <w:pPr>
              <w:pStyle w:val="BodyText"/>
            </w:pPr>
            <w:r>
              <w:t>AR number</w:t>
            </w: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S</w:t>
            </w:r>
            <w:r w:rsidRPr="00986B8F">
              <w:t>ite and address of where the data will be accessed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Where the data will be accessed from, e.g. open plan office, secure locked room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IP address</w:t>
            </w:r>
          </w:p>
          <w:p w:rsidR="007B169D" w:rsidRDefault="007B169D" w:rsidP="006E3BCD">
            <w:pPr>
              <w:pStyle w:val="BodyTextBold"/>
            </w:pPr>
            <w:r>
              <w:t>(Only required for access via the Secure Lab)</w:t>
            </w:r>
          </w:p>
        </w:tc>
        <w:tc>
          <w:tcPr>
            <w:tcW w:w="5776" w:type="dxa"/>
            <w:gridSpan w:val="3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</w:tbl>
    <w:p w:rsidR="007B169D" w:rsidRDefault="007B169D" w:rsidP="007B169D">
      <w:pPr>
        <w:pStyle w:val="BodyText"/>
      </w:pPr>
    </w:p>
    <w:p w:rsidR="007B169D" w:rsidRPr="009A2533" w:rsidRDefault="007B169D" w:rsidP="007B169D">
      <w:pPr>
        <w:pStyle w:val="Heading2"/>
        <w:rPr>
          <w:b w:val="0"/>
          <w:sz w:val="20"/>
          <w:szCs w:val="20"/>
        </w:rPr>
      </w:pPr>
      <w:r w:rsidRPr="009A2533">
        <w:rPr>
          <w:b w:val="0"/>
          <w:sz w:val="20"/>
          <w:szCs w:val="20"/>
        </w:rPr>
        <w:t>If the researcher does not have an Accredited Researcher number, please complete the following section.</w:t>
      </w:r>
    </w:p>
    <w:p w:rsidR="007B169D" w:rsidRPr="00986D31" w:rsidRDefault="007B169D" w:rsidP="007B16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4"/>
        <w:gridCol w:w="5623"/>
      </w:tblGrid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Institution or organisation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Telephone number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Email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Date of birth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Nationality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</w:tbl>
    <w:p w:rsidR="007B169D" w:rsidRPr="00527230" w:rsidRDefault="007B169D" w:rsidP="007B169D">
      <w:pPr>
        <w:pStyle w:val="BodyText"/>
      </w:pPr>
    </w:p>
    <w:p w:rsidR="007B169D" w:rsidRDefault="007B169D" w:rsidP="007B169D">
      <w:pPr>
        <w:pStyle w:val="Heading1"/>
      </w:pPr>
      <w:r>
        <w:t>Research sponsor</w:t>
      </w:r>
    </w:p>
    <w:p w:rsidR="007B169D" w:rsidRPr="009A2533" w:rsidRDefault="007B169D" w:rsidP="007B169D">
      <w:pPr>
        <w:pStyle w:val="Heading2"/>
        <w:rPr>
          <w:b w:val="0"/>
          <w:sz w:val="20"/>
          <w:szCs w:val="20"/>
        </w:rPr>
      </w:pPr>
      <w:r w:rsidRPr="009A2533">
        <w:rPr>
          <w:b w:val="0"/>
          <w:sz w:val="20"/>
          <w:szCs w:val="20"/>
        </w:rPr>
        <w:t>Are you carrying out this project on behalf of a third party organisation?</w:t>
      </w:r>
    </w:p>
    <w:p w:rsidR="007B169D" w:rsidRPr="00375B17" w:rsidRDefault="007B169D" w:rsidP="007B169D">
      <w:pPr>
        <w:pStyle w:val="BodyText"/>
        <w:ind w:firstLine="709"/>
      </w:pPr>
      <w:proofErr w:type="gramStart"/>
      <w:r>
        <w:t xml:space="preserve">Yes  </w:t>
      </w:r>
      <w:proofErr w:type="gramEnd"/>
      <w:sdt>
        <w:sdtPr>
          <w:id w:val="-1035576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  <w:r>
        <w:tab/>
      </w:r>
      <w:bookmarkStart w:id="13" w:name="_GoBack"/>
      <w:r w:rsidRPr="004C6FED">
        <w:t>No</w:t>
      </w:r>
      <w:r>
        <w:t xml:space="preserve">  </w:t>
      </w:r>
      <w:bookmarkEnd w:id="13"/>
      <w:sdt>
        <w:sdtPr>
          <w:id w:val="-814176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B169D" w:rsidRDefault="007B169D" w:rsidP="007B169D">
      <w:pPr>
        <w:pStyle w:val="BodyText"/>
      </w:pPr>
    </w:p>
    <w:p w:rsidR="007B169D" w:rsidRPr="009A2533" w:rsidRDefault="007B169D" w:rsidP="007B169D">
      <w:pPr>
        <w:pStyle w:val="Heading2"/>
        <w:rPr>
          <w:b w:val="0"/>
          <w:sz w:val="20"/>
          <w:szCs w:val="20"/>
        </w:rPr>
      </w:pPr>
      <w:r w:rsidRPr="009A2533">
        <w:rPr>
          <w:b w:val="0"/>
          <w:sz w:val="20"/>
          <w:szCs w:val="20"/>
        </w:rPr>
        <w:t>If you are working on behalf of a third party organisation, please provide the details of this organisation below:</w:t>
      </w:r>
    </w:p>
    <w:p w:rsidR="007B169D" w:rsidRPr="00986D31" w:rsidRDefault="007B169D" w:rsidP="007B16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6"/>
        <w:gridCol w:w="5621"/>
      </w:tblGrid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Sponsor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Institution or Organisation*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Address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Telephone number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  <w:tr w:rsidR="007B169D" w:rsidTr="006E3BCD">
        <w:tc>
          <w:tcPr>
            <w:tcW w:w="4077" w:type="dxa"/>
            <w:shd w:val="clear" w:color="auto" w:fill="auto"/>
          </w:tcPr>
          <w:p w:rsidR="007B169D" w:rsidRDefault="007B169D" w:rsidP="006E3BCD">
            <w:pPr>
              <w:pStyle w:val="BodyTextBold"/>
            </w:pPr>
            <w:r>
              <w:t>Email</w:t>
            </w:r>
          </w:p>
        </w:tc>
        <w:tc>
          <w:tcPr>
            <w:tcW w:w="5776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</w:tc>
      </w:tr>
    </w:tbl>
    <w:p w:rsidR="007B169D" w:rsidRDefault="007B169D" w:rsidP="007B169D">
      <w:pPr>
        <w:pStyle w:val="BodyText"/>
      </w:pPr>
    </w:p>
    <w:p w:rsidR="007B169D" w:rsidRPr="008B0C57" w:rsidRDefault="007B169D" w:rsidP="007B169D">
      <w:pPr>
        <w:pStyle w:val="Heading1"/>
      </w:pPr>
      <w:r w:rsidRPr="008B0C57">
        <w:lastRenderedPageBreak/>
        <w:t xml:space="preserve">Title of </w:t>
      </w:r>
      <w:r>
        <w:t>the r</w:t>
      </w:r>
      <w:r w:rsidRPr="008B0C57">
        <w:t>esearch</w:t>
      </w:r>
      <w:bookmarkEnd w:id="11"/>
      <w:bookmarkEnd w:id="12"/>
      <w:r>
        <w:t xml:space="preserve"> proposal*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7B169D" w:rsidTr="006E3BCD">
        <w:trPr>
          <w:trHeight w:val="793"/>
        </w:trPr>
        <w:tc>
          <w:tcPr>
            <w:tcW w:w="9853" w:type="dxa"/>
            <w:shd w:val="clear" w:color="auto" w:fill="auto"/>
          </w:tcPr>
          <w:p w:rsidR="007B169D" w:rsidRDefault="0065062E" w:rsidP="006E3BCD">
            <w:pPr>
              <w:pStyle w:val="BodyText"/>
            </w:pPr>
            <w:r>
              <w:t>Understanding domestic abuse using Big Data</w:t>
            </w:r>
          </w:p>
          <w:p w:rsidR="007B169D" w:rsidRDefault="007B169D" w:rsidP="006E3BCD">
            <w:pPr>
              <w:pStyle w:val="BodyText"/>
            </w:pPr>
          </w:p>
        </w:tc>
      </w:tr>
    </w:tbl>
    <w:p w:rsidR="007B169D" w:rsidRDefault="007B169D" w:rsidP="007B169D">
      <w:pPr>
        <w:pStyle w:val="BodyText"/>
      </w:pPr>
    </w:p>
    <w:p w:rsidR="003667C6" w:rsidRDefault="003667C6" w:rsidP="007B169D">
      <w:pPr>
        <w:pStyle w:val="BodyText"/>
      </w:pPr>
      <w:r>
        <w:t>Estimated duration of full research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3667C6" w:rsidTr="003667C6">
        <w:trPr>
          <w:trHeight w:val="528"/>
        </w:trPr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C6" w:rsidRDefault="003667C6" w:rsidP="0065062E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</w:rPr>
              <w:t xml:space="preserve">Start Date: </w:t>
            </w:r>
            <w:sdt>
              <w:sdtPr>
                <w:rPr>
                  <w:rFonts w:cs="Arial"/>
                  <w:b/>
                </w:rPr>
                <w:id w:val="2860058"/>
                <w:placeholder>
                  <w:docPart w:val="2B5F4370CFA8404AB8DDA9A54F3589E1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5062E">
                  <w:rPr>
                    <w:rStyle w:val="PlaceholderText"/>
                  </w:rPr>
                  <w:t>01/01/2020</w:t>
                </w:r>
              </w:sdtContent>
            </w:sdt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C6" w:rsidRDefault="003667C6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</w:rPr>
              <w:t xml:space="preserve">Publish Date: </w:t>
            </w:r>
            <w:sdt>
              <w:sdtPr>
                <w:rPr>
                  <w:rFonts w:cs="Arial"/>
                  <w:b/>
                </w:rPr>
                <w:id w:val="2860061"/>
                <w:placeholder>
                  <w:docPart w:val="3BA775FEBBCE4EA3A152EFE4F6412B2B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</w:tbl>
    <w:p w:rsidR="003667C6" w:rsidRDefault="003667C6" w:rsidP="007B169D">
      <w:pPr>
        <w:pStyle w:val="BodyText"/>
      </w:pPr>
    </w:p>
    <w:p w:rsidR="003667C6" w:rsidRDefault="003667C6" w:rsidP="007B169D">
      <w:pPr>
        <w:pStyle w:val="Heading1"/>
        <w:rPr>
          <w:snapToGrid w:val="0"/>
          <w:lang w:eastAsia="en-US"/>
        </w:rPr>
      </w:pPr>
      <w:bookmarkStart w:id="14" w:name="_Toc355011791"/>
      <w:bookmarkStart w:id="15" w:name="_Toc355338698"/>
      <w:r>
        <w:rPr>
          <w:snapToGrid w:val="0"/>
          <w:lang w:eastAsia="en-US"/>
        </w:rPr>
        <w:t>Research theme</w:t>
      </w:r>
    </w:p>
    <w:p w:rsidR="003667C6" w:rsidRDefault="003667C6" w:rsidP="00C239F1">
      <w:pPr>
        <w:pStyle w:val="BodyText"/>
      </w:pPr>
      <w:r w:rsidRPr="003667C6">
        <w:t>Please select the theme below which best suits your research project</w:t>
      </w:r>
    </w:p>
    <w:tbl>
      <w:tblPr>
        <w:tblStyle w:val="TableGrid"/>
        <w:tblW w:w="8788" w:type="dxa"/>
        <w:tblInd w:w="3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27"/>
        <w:gridCol w:w="567"/>
        <w:gridCol w:w="3827"/>
      </w:tblGrid>
      <w:tr w:rsidR="003667C6" w:rsidTr="009B56B3">
        <w:trPr>
          <w:trHeight w:val="392"/>
        </w:trPr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 w:rsidRPr="004D3A0F">
              <w:rPr>
                <w:rFonts w:cs="Arial"/>
                <w:sz w:val="22"/>
                <w:szCs w:val="22"/>
              </w:rPr>
              <w:t>Births and Mortality</w:t>
            </w:r>
          </w:p>
        </w:tc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Migration</w:t>
            </w:r>
          </w:p>
        </w:tc>
      </w:tr>
      <w:tr w:rsidR="003667C6" w:rsidTr="009B56B3">
        <w:trPr>
          <w:trHeight w:val="392"/>
        </w:trPr>
        <w:tc>
          <w:tcPr>
            <w:tcW w:w="567" w:type="dxa"/>
            <w:vAlign w:val="center"/>
          </w:tcPr>
          <w:p w:rsidR="003667C6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6"/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Business Change, e.g. growth</w:t>
            </w:r>
          </w:p>
        </w:tc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Personal and Household Finances</w:t>
            </w:r>
          </w:p>
        </w:tc>
      </w:tr>
      <w:tr w:rsidR="003667C6" w:rsidTr="009B56B3">
        <w:trPr>
          <w:trHeight w:val="392"/>
        </w:trPr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C6FED" w:rsidRDefault="003667C6" w:rsidP="009B56B3">
            <w:pPr>
              <w:rPr>
                <w:rFonts w:cs="Arial"/>
                <w:sz w:val="22"/>
                <w:szCs w:val="22"/>
              </w:rPr>
            </w:pPr>
            <w:r w:rsidRPr="004C6FED">
              <w:rPr>
                <w:rFonts w:cs="Arial"/>
                <w:sz w:val="22"/>
                <w:szCs w:val="22"/>
              </w:rPr>
              <w:t>Crime and Justice</w:t>
            </w:r>
          </w:p>
        </w:tc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Population</w:t>
            </w:r>
          </w:p>
        </w:tc>
      </w:tr>
      <w:tr w:rsidR="003667C6" w:rsidTr="009B56B3">
        <w:trPr>
          <w:trHeight w:val="392"/>
        </w:trPr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Economic Output and Productivity</w:t>
            </w:r>
          </w:p>
        </w:tc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Sector Specific (please specify):</w:t>
            </w:r>
          </w:p>
        </w:tc>
      </w:tr>
      <w:tr w:rsidR="003667C6" w:rsidTr="009B56B3">
        <w:trPr>
          <w:trHeight w:val="392"/>
        </w:trPr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Education and Skills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</w:p>
        </w:tc>
      </w:tr>
      <w:tr w:rsidR="003667C6" w:rsidTr="009B56B3">
        <w:trPr>
          <w:trHeight w:val="392"/>
        </w:trPr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Employment</w:t>
            </w:r>
          </w:p>
        </w:tc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tcBorders>
              <w:top w:val="dotted" w:sz="4" w:space="0" w:color="auto"/>
            </w:tcBorders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UK Economy</w:t>
            </w:r>
          </w:p>
        </w:tc>
      </w:tr>
      <w:tr w:rsidR="003667C6" w:rsidTr="009B56B3">
        <w:trPr>
          <w:trHeight w:val="392"/>
        </w:trPr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Health, Social Care  and Wellbeing</w:t>
            </w:r>
          </w:p>
        </w:tc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</w:instrText>
            </w:r>
            <w:bookmarkStart w:id="17" w:name="Check153"/>
            <w:r>
              <w:rPr>
                <w:rFonts w:cs="Arial"/>
                <w:sz w:val="22"/>
                <w:szCs w:val="22"/>
              </w:rPr>
              <w:instrText xml:space="preserve">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Other (</w:t>
            </w:r>
            <w:r w:rsidRPr="00CA4EAC">
              <w:rPr>
                <w:rFonts w:cs="Arial"/>
                <w:i/>
                <w:sz w:val="22"/>
                <w:szCs w:val="22"/>
              </w:rPr>
              <w:t>please specify</w:t>
            </w:r>
            <w:r>
              <w:rPr>
                <w:rFonts w:cs="Arial"/>
                <w:sz w:val="22"/>
                <w:szCs w:val="22"/>
              </w:rPr>
              <w:t>):</w:t>
            </w:r>
          </w:p>
        </w:tc>
      </w:tr>
      <w:tr w:rsidR="003667C6" w:rsidTr="009B56B3">
        <w:trPr>
          <w:trHeight w:val="392"/>
        </w:trPr>
        <w:tc>
          <w:tcPr>
            <w:tcW w:w="567" w:type="dxa"/>
            <w:vAlign w:val="center"/>
          </w:tcPr>
          <w:p w:rsidR="003667C6" w:rsidRPr="004D3A0F" w:rsidRDefault="003667C6" w:rsidP="009B56B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4C6FED">
              <w:rPr>
                <w:rFonts w:cs="Arial"/>
                <w:sz w:val="22"/>
                <w:szCs w:val="22"/>
              </w:rPr>
            </w:r>
            <w:r w:rsidR="004C6FED"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Labour Market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3667C6" w:rsidRPr="004D3A0F" w:rsidRDefault="003667C6" w:rsidP="009B56B3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3667C6" w:rsidRPr="003667C6" w:rsidRDefault="003667C6" w:rsidP="00C239F1">
      <w:pPr>
        <w:pStyle w:val="BodyText"/>
      </w:pPr>
    </w:p>
    <w:p w:rsidR="007B169D" w:rsidRPr="00263F52" w:rsidRDefault="007B169D" w:rsidP="007B169D">
      <w:pPr>
        <w:pStyle w:val="Heading1"/>
        <w:rPr>
          <w:snapToGrid w:val="0"/>
          <w:lang w:eastAsia="en-US"/>
        </w:rPr>
      </w:pPr>
      <w:r>
        <w:rPr>
          <w:snapToGrid w:val="0"/>
          <w:lang w:eastAsia="en-US"/>
        </w:rPr>
        <w:t>Abstract of the research proposal</w:t>
      </w:r>
      <w:bookmarkEnd w:id="14"/>
      <w:bookmarkEnd w:id="15"/>
      <w:r>
        <w:rPr>
          <w:snapToGrid w:val="0"/>
          <w:lang w:eastAsia="en-US"/>
        </w:rPr>
        <w:t>*</w:t>
      </w:r>
    </w:p>
    <w:p w:rsidR="007B169D" w:rsidRDefault="007B169D" w:rsidP="007B169D">
      <w:pPr>
        <w:pStyle w:val="BodyText"/>
      </w:pPr>
      <w:r>
        <w:rPr>
          <w:lang w:eastAsia="en-US"/>
        </w:rPr>
        <w:t xml:space="preserve">Please include a short description </w:t>
      </w:r>
      <w:r w:rsidR="006142FC">
        <w:rPr>
          <w:lang w:eastAsia="en-US"/>
        </w:rPr>
        <w:t>of the project and its benefits in no more than 100 words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7B169D" w:rsidTr="006E3BCD">
        <w:tc>
          <w:tcPr>
            <w:tcW w:w="9853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</w:tc>
      </w:tr>
    </w:tbl>
    <w:p w:rsidR="007B169D" w:rsidRDefault="007B169D" w:rsidP="007B169D">
      <w:pPr>
        <w:pStyle w:val="BodyText"/>
      </w:pPr>
    </w:p>
    <w:p w:rsidR="007B169D" w:rsidRDefault="006142FC" w:rsidP="007B169D">
      <w:pPr>
        <w:pStyle w:val="Heading1"/>
        <w:rPr>
          <w:rStyle w:val="BodyTextBoldCharChar"/>
          <w:rFonts w:eastAsia="MS Mincho"/>
          <w:b/>
          <w:bCs/>
          <w:kern w:val="30"/>
          <w:szCs w:val="32"/>
        </w:rPr>
      </w:pPr>
      <w:bookmarkStart w:id="18" w:name="_Toc355338699"/>
      <w:bookmarkStart w:id="19" w:name="_Toc355011792"/>
      <w:bookmarkStart w:id="20" w:name="_Toc355338700"/>
      <w:bookmarkEnd w:id="18"/>
      <w:r>
        <w:rPr>
          <w:rStyle w:val="BodyTextBoldCharChar"/>
          <w:rFonts w:eastAsia="MS Mincho"/>
          <w:b/>
          <w:bCs/>
          <w:kern w:val="30"/>
          <w:szCs w:val="32"/>
        </w:rPr>
        <w:t>Purpose of</w:t>
      </w:r>
      <w:r w:rsidR="007B169D">
        <w:rPr>
          <w:rStyle w:val="BodyTextBoldCharChar"/>
          <w:rFonts w:eastAsia="MS Mincho"/>
          <w:b/>
          <w:bCs/>
          <w:kern w:val="30"/>
          <w:szCs w:val="32"/>
        </w:rPr>
        <w:t xml:space="preserve"> research proposal</w:t>
      </w:r>
    </w:p>
    <w:p w:rsidR="006142FC" w:rsidRPr="006142FC" w:rsidRDefault="006142FC" w:rsidP="006142FC">
      <w:pPr>
        <w:spacing w:after="120"/>
        <w:jc w:val="both"/>
        <w:rPr>
          <w:rFonts w:cs="Arial"/>
        </w:rPr>
      </w:pPr>
      <w:r w:rsidRPr="006142FC">
        <w:rPr>
          <w:rFonts w:cs="Arial"/>
        </w:rPr>
        <w:t xml:space="preserve">Please provide a detailed description of the purpose for which the data are requested, describing the aims of the study/research, in no more than 500 words. Where research is part of a larger programme, please include details below.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7B169D" w:rsidTr="006E3BCD">
        <w:tc>
          <w:tcPr>
            <w:tcW w:w="9853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</w:tc>
      </w:tr>
    </w:tbl>
    <w:p w:rsidR="007B169D" w:rsidRPr="002676C2" w:rsidRDefault="007B169D" w:rsidP="007B169D">
      <w:pPr>
        <w:pStyle w:val="BodyText"/>
      </w:pPr>
    </w:p>
    <w:p w:rsidR="006142FC" w:rsidRDefault="006142FC" w:rsidP="007B169D">
      <w:pPr>
        <w:pStyle w:val="Heading1"/>
        <w:rPr>
          <w:rStyle w:val="BodyTextBoldCharChar"/>
          <w:rFonts w:eastAsia="MS Mincho"/>
          <w:b/>
          <w:bCs/>
          <w:kern w:val="30"/>
          <w:szCs w:val="32"/>
        </w:rPr>
      </w:pPr>
      <w:r>
        <w:rPr>
          <w:rStyle w:val="BodyTextBoldCharChar"/>
          <w:rFonts w:eastAsia="MS Mincho"/>
          <w:b/>
          <w:bCs/>
          <w:kern w:val="30"/>
          <w:szCs w:val="32"/>
        </w:rPr>
        <w:lastRenderedPageBreak/>
        <w:t>Research methodology</w:t>
      </w:r>
    </w:p>
    <w:p w:rsidR="006142FC" w:rsidRDefault="006142FC" w:rsidP="006142FC">
      <w:pPr>
        <w:pStyle w:val="BodyText"/>
        <w:rPr>
          <w:rFonts w:cs="Arial"/>
        </w:rPr>
      </w:pPr>
      <w:r w:rsidRPr="006142FC">
        <w:rPr>
          <w:rFonts w:cs="Arial"/>
        </w:rPr>
        <w:t>Please provide details of the research protocol or methodology (e.g. data linkage or matching, web scraping etc</w:t>
      </w:r>
      <w:r w:rsidR="00271D09">
        <w:rPr>
          <w:rFonts w:cs="Arial"/>
        </w:rPr>
        <w:t>.</w:t>
      </w:r>
      <w:r w:rsidRPr="006142FC">
        <w:rPr>
          <w:rFonts w:cs="Arial"/>
        </w:rPr>
        <w:t xml:space="preserve"> and) and how you intend to use the data, in no more than 500 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6142FC" w:rsidTr="009B56B3">
        <w:tc>
          <w:tcPr>
            <w:tcW w:w="9853" w:type="dxa"/>
            <w:shd w:val="clear" w:color="auto" w:fill="auto"/>
          </w:tcPr>
          <w:p w:rsidR="006142FC" w:rsidRDefault="006142FC" w:rsidP="009B56B3">
            <w:pPr>
              <w:pStyle w:val="BodyText"/>
            </w:pPr>
          </w:p>
          <w:p w:rsidR="006142FC" w:rsidRDefault="006142FC" w:rsidP="009B56B3">
            <w:pPr>
              <w:pStyle w:val="BodyText"/>
            </w:pPr>
          </w:p>
          <w:p w:rsidR="006142FC" w:rsidRDefault="006142FC" w:rsidP="009B56B3">
            <w:pPr>
              <w:pStyle w:val="BodyText"/>
            </w:pPr>
          </w:p>
          <w:p w:rsidR="006142FC" w:rsidRDefault="006142FC" w:rsidP="009B56B3">
            <w:pPr>
              <w:pStyle w:val="BodyText"/>
            </w:pPr>
          </w:p>
        </w:tc>
      </w:tr>
    </w:tbl>
    <w:p w:rsidR="006142FC" w:rsidRPr="006142FC" w:rsidRDefault="006142FC" w:rsidP="006142FC">
      <w:pPr>
        <w:pStyle w:val="BodyText"/>
      </w:pPr>
    </w:p>
    <w:p w:rsidR="007B169D" w:rsidRDefault="007B169D" w:rsidP="007B169D">
      <w:pPr>
        <w:pStyle w:val="Heading1"/>
        <w:rPr>
          <w:rStyle w:val="BodyTextBoldCharChar"/>
          <w:rFonts w:eastAsia="MS Mincho"/>
          <w:b/>
          <w:bCs/>
          <w:kern w:val="30"/>
          <w:szCs w:val="32"/>
        </w:rPr>
      </w:pPr>
      <w:r w:rsidRPr="00170D18">
        <w:rPr>
          <w:rStyle w:val="BodyTextBoldCharChar"/>
          <w:rFonts w:eastAsia="MS Mincho"/>
          <w:b/>
          <w:bCs/>
          <w:kern w:val="30"/>
          <w:szCs w:val="32"/>
        </w:rPr>
        <w:t>Data requ</w:t>
      </w:r>
      <w:r>
        <w:rPr>
          <w:rStyle w:val="BodyTextBoldCharChar"/>
          <w:rFonts w:eastAsia="MS Mincho"/>
          <w:b/>
          <w:bCs/>
          <w:kern w:val="30"/>
          <w:szCs w:val="32"/>
        </w:rPr>
        <w:t>ired</w:t>
      </w:r>
      <w:bookmarkEnd w:id="19"/>
      <w:bookmarkEnd w:id="20"/>
    </w:p>
    <w:p w:rsidR="007B169D" w:rsidRDefault="00FA4461" w:rsidP="007B169D">
      <w:pPr>
        <w:pStyle w:val="Heading2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Full t</w:t>
      </w:r>
      <w:r w:rsidR="007B169D" w:rsidRPr="009A2533">
        <w:rPr>
          <w:b w:val="0"/>
          <w:sz w:val="20"/>
          <w:szCs w:val="20"/>
        </w:rPr>
        <w:t>itle(s) and study number(s) of datasets</w:t>
      </w:r>
      <w:r w:rsidR="006142FC">
        <w:rPr>
          <w:b w:val="0"/>
          <w:sz w:val="20"/>
          <w:szCs w:val="20"/>
        </w:rPr>
        <w:t xml:space="preserve"> required</w:t>
      </w:r>
      <w:r w:rsidR="007532D9">
        <w:rPr>
          <w:b w:val="0"/>
          <w:sz w:val="20"/>
          <w:szCs w:val="20"/>
        </w:rPr>
        <w:t>.</w:t>
      </w:r>
    </w:p>
    <w:p w:rsidR="007B169D" w:rsidRPr="009A2533" w:rsidRDefault="007B169D" w:rsidP="007B169D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7B169D" w:rsidTr="006E3BCD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</w:tc>
      </w:tr>
    </w:tbl>
    <w:p w:rsidR="007B169D" w:rsidRPr="009A2533" w:rsidRDefault="007B169D" w:rsidP="007B169D">
      <w:pPr>
        <w:pStyle w:val="BodyText"/>
      </w:pPr>
    </w:p>
    <w:p w:rsidR="007B169D" w:rsidRDefault="007B169D" w:rsidP="007B169D">
      <w:pPr>
        <w:pStyle w:val="Heading2"/>
        <w:rPr>
          <w:b w:val="0"/>
          <w:sz w:val="20"/>
          <w:szCs w:val="20"/>
        </w:rPr>
      </w:pPr>
      <w:r w:rsidRPr="009A2533">
        <w:rPr>
          <w:b w:val="0"/>
          <w:sz w:val="20"/>
          <w:szCs w:val="20"/>
        </w:rPr>
        <w:t>Please explain why access to legally protected data is needed? Please state what other data sources have been considered, and why they are not sufficient for your purposes.</w:t>
      </w:r>
    </w:p>
    <w:p w:rsidR="007B169D" w:rsidRPr="009A2533" w:rsidRDefault="007B169D" w:rsidP="007B169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9"/>
      </w:tblGrid>
      <w:tr w:rsidR="007B169D" w:rsidTr="006E3BCD">
        <w:tc>
          <w:tcPr>
            <w:tcW w:w="9745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</w:tc>
      </w:tr>
    </w:tbl>
    <w:p w:rsidR="007B169D" w:rsidRPr="0083363A" w:rsidRDefault="007B169D" w:rsidP="007B169D">
      <w:pPr>
        <w:pStyle w:val="BodyText"/>
      </w:pPr>
    </w:p>
    <w:p w:rsidR="007B169D" w:rsidRDefault="007B169D" w:rsidP="007B169D">
      <w:pPr>
        <w:pStyle w:val="Heading2"/>
        <w:rPr>
          <w:b w:val="0"/>
          <w:sz w:val="20"/>
          <w:szCs w:val="20"/>
        </w:rPr>
      </w:pPr>
      <w:r w:rsidRPr="009A2533">
        <w:rPr>
          <w:b w:val="0"/>
          <w:sz w:val="20"/>
          <w:szCs w:val="20"/>
        </w:rPr>
        <w:t xml:space="preserve">Does your project proposal include any </w:t>
      </w:r>
      <w:r w:rsidR="006142FC">
        <w:rPr>
          <w:b w:val="0"/>
          <w:sz w:val="20"/>
          <w:szCs w:val="20"/>
        </w:rPr>
        <w:t>matching</w:t>
      </w:r>
      <w:r w:rsidRPr="009A2533">
        <w:rPr>
          <w:b w:val="0"/>
          <w:sz w:val="20"/>
          <w:szCs w:val="20"/>
        </w:rPr>
        <w:t xml:space="preserve"> of data sources? </w:t>
      </w:r>
    </w:p>
    <w:p w:rsidR="00397893" w:rsidRPr="00397893" w:rsidRDefault="00397893" w:rsidP="00397893">
      <w:pPr>
        <w:pStyle w:val="BodyText"/>
        <w:rPr>
          <w:color w:val="FF0000"/>
        </w:rPr>
      </w:pPr>
      <w:r w:rsidRPr="00FA4461">
        <w:t>Data matching is defined as summarising two or more data sets by a common variable (e.g. region or local authority area) to combine and compare summary results</w:t>
      </w:r>
      <w:r w:rsidRPr="00397893">
        <w:rPr>
          <w:color w:val="FF0000"/>
        </w:rPr>
        <w:t>.</w:t>
      </w:r>
    </w:p>
    <w:p w:rsidR="007B169D" w:rsidRDefault="007B169D" w:rsidP="007B169D">
      <w:pPr>
        <w:pStyle w:val="BodyText"/>
        <w:ind w:firstLine="709"/>
      </w:pPr>
      <w:r>
        <w:t xml:space="preserve">Yes </w:t>
      </w:r>
      <w:sdt>
        <w:sdtPr>
          <w:id w:val="1455060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  <w:r>
        <w:tab/>
        <w:t xml:space="preserve">No </w:t>
      </w:r>
      <w:sdt>
        <w:sdtPr>
          <w:id w:val="2083249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B169D" w:rsidRDefault="007B169D" w:rsidP="007B169D">
      <w:pPr>
        <w:pStyle w:val="BodyTextBold"/>
      </w:pPr>
      <w:r>
        <w:t>If yes, please provide the following details below:</w:t>
      </w:r>
    </w:p>
    <w:p w:rsidR="007B169D" w:rsidRDefault="007B169D" w:rsidP="007B169D">
      <w:pPr>
        <w:pStyle w:val="BodyText"/>
        <w:numPr>
          <w:ilvl w:val="0"/>
          <w:numId w:val="36"/>
        </w:numPr>
      </w:pPr>
      <w:r>
        <w:t xml:space="preserve">A description of the data source(s) to be </w:t>
      </w:r>
      <w:r w:rsidR="006142FC">
        <w:t>matched</w:t>
      </w:r>
      <w:r>
        <w:t xml:space="preserve"> to the ONS data;</w:t>
      </w:r>
    </w:p>
    <w:p w:rsidR="007B169D" w:rsidRDefault="007B169D" w:rsidP="007B169D">
      <w:pPr>
        <w:pStyle w:val="BodyText"/>
        <w:numPr>
          <w:ilvl w:val="0"/>
          <w:numId w:val="36"/>
        </w:numPr>
      </w:pPr>
      <w:r>
        <w:t>A summary of the key variables;</w:t>
      </w:r>
    </w:p>
    <w:p w:rsidR="007B169D" w:rsidRDefault="007B169D" w:rsidP="006142FC">
      <w:pPr>
        <w:pStyle w:val="BodyText"/>
        <w:numPr>
          <w:ilvl w:val="0"/>
          <w:numId w:val="36"/>
        </w:numPr>
      </w:pPr>
      <w:r>
        <w:t xml:space="preserve">A summary of the </w:t>
      </w:r>
      <w:r w:rsidR="006142FC">
        <w:t>matching methodology.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9"/>
      </w:tblGrid>
      <w:tr w:rsidR="007B169D" w:rsidTr="006E3BCD">
        <w:tc>
          <w:tcPr>
            <w:tcW w:w="9745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</w:tc>
      </w:tr>
    </w:tbl>
    <w:p w:rsidR="007B169D" w:rsidRDefault="007B169D" w:rsidP="007B169D">
      <w:pPr>
        <w:pStyle w:val="BodyText"/>
      </w:pPr>
    </w:p>
    <w:p w:rsidR="006142FC" w:rsidRDefault="006142FC" w:rsidP="007B169D">
      <w:pPr>
        <w:pStyle w:val="Heading2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lastRenderedPageBreak/>
        <w:t>Does your project proposal include any li</w:t>
      </w:r>
      <w:r w:rsidR="00451A44">
        <w:rPr>
          <w:b w:val="0"/>
          <w:sz w:val="20"/>
          <w:szCs w:val="20"/>
        </w:rPr>
        <w:t>nking of data sources</w:t>
      </w:r>
      <w:r>
        <w:rPr>
          <w:b w:val="0"/>
          <w:sz w:val="20"/>
          <w:szCs w:val="20"/>
        </w:rPr>
        <w:t>?</w:t>
      </w:r>
    </w:p>
    <w:p w:rsidR="00397893" w:rsidRPr="00397893" w:rsidRDefault="00397893" w:rsidP="00397893">
      <w:pPr>
        <w:pStyle w:val="BodyText"/>
        <w:rPr>
          <w:color w:val="FF0000"/>
        </w:rPr>
      </w:pPr>
      <w:r w:rsidRPr="00FA4461">
        <w:t>Data linkage is defined as two or more separate data sets, linked at individual record level data via a common identifiable field</w:t>
      </w:r>
      <w:r w:rsidRPr="00397893">
        <w:rPr>
          <w:color w:val="FF0000"/>
        </w:rPr>
        <w:t>.</w:t>
      </w:r>
    </w:p>
    <w:p w:rsidR="004D5D80" w:rsidRDefault="004D5D80" w:rsidP="004D5D80">
      <w:pPr>
        <w:pStyle w:val="BodyText"/>
        <w:ind w:firstLine="709"/>
      </w:pPr>
      <w:r>
        <w:t xml:space="preserve">Yes </w:t>
      </w:r>
      <w:sdt>
        <w:sdtPr>
          <w:id w:val="1200364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  <w:r>
        <w:tab/>
        <w:t xml:space="preserve">No </w:t>
      </w:r>
      <w:sdt>
        <w:sdtPr>
          <w:id w:val="-83311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D5D80" w:rsidRPr="005E6923" w:rsidRDefault="004D5D80" w:rsidP="004D5D80">
      <w:pPr>
        <w:jc w:val="both"/>
        <w:rPr>
          <w:rFonts w:cs="Arial"/>
          <w:i/>
        </w:rPr>
      </w:pPr>
      <w:r w:rsidRPr="005E6923">
        <w:rPr>
          <w:rFonts w:cs="Arial"/>
          <w:i/>
        </w:rPr>
        <w:t>If yes, please provide the following details below:</w:t>
      </w:r>
    </w:p>
    <w:p w:rsidR="004D5D80" w:rsidRPr="004D5D80" w:rsidRDefault="004D5D80" w:rsidP="004D5D80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0"/>
        </w:rPr>
      </w:pPr>
      <w:r w:rsidRPr="004D5D80">
        <w:rPr>
          <w:rFonts w:ascii="Arial" w:hAnsi="Arial" w:cs="Arial"/>
          <w:sz w:val="20"/>
        </w:rPr>
        <w:t>a description of the data sources(s) to be matched to the ONS data;</w:t>
      </w:r>
    </w:p>
    <w:p w:rsidR="004D5D80" w:rsidRPr="004D5D80" w:rsidRDefault="004D5D80" w:rsidP="004D5D80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0"/>
        </w:rPr>
      </w:pPr>
      <w:r w:rsidRPr="004D5D80">
        <w:rPr>
          <w:rFonts w:ascii="Arial" w:hAnsi="Arial" w:cs="Arial"/>
          <w:sz w:val="20"/>
        </w:rPr>
        <w:t>a summary of the key variables;</w:t>
      </w:r>
    </w:p>
    <w:p w:rsidR="004D5D80" w:rsidRPr="004D5D80" w:rsidRDefault="004D5D80" w:rsidP="004D5D80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0"/>
        </w:rPr>
      </w:pPr>
      <w:r w:rsidRPr="004D5D80">
        <w:rPr>
          <w:rFonts w:ascii="Arial" w:hAnsi="Arial" w:cs="Arial"/>
          <w:sz w:val="20"/>
        </w:rPr>
        <w:t>a summary of the matching methodology; and</w:t>
      </w:r>
    </w:p>
    <w:p w:rsidR="004D5D80" w:rsidRDefault="004D5D80" w:rsidP="004D5D80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0"/>
        </w:rPr>
      </w:pPr>
      <w:r w:rsidRPr="004D5D80">
        <w:rPr>
          <w:rFonts w:ascii="Arial" w:hAnsi="Arial" w:cs="Arial"/>
          <w:sz w:val="20"/>
        </w:rPr>
        <w:t>the justification for the linking</w:t>
      </w:r>
    </w:p>
    <w:p w:rsidR="004D5D80" w:rsidRPr="004D5D80" w:rsidRDefault="004D5D80" w:rsidP="004D5D80">
      <w:pPr>
        <w:pStyle w:val="ListParagraph"/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9"/>
      </w:tblGrid>
      <w:tr w:rsidR="004D5D80" w:rsidTr="009B56B3">
        <w:tc>
          <w:tcPr>
            <w:tcW w:w="9745" w:type="dxa"/>
            <w:shd w:val="clear" w:color="auto" w:fill="auto"/>
          </w:tcPr>
          <w:p w:rsidR="004D5D80" w:rsidRDefault="004D5D80" w:rsidP="009B56B3">
            <w:pPr>
              <w:pStyle w:val="BodyText"/>
            </w:pPr>
          </w:p>
          <w:p w:rsidR="004D5D80" w:rsidRDefault="004D5D80" w:rsidP="009B56B3">
            <w:pPr>
              <w:pStyle w:val="BodyText"/>
            </w:pPr>
          </w:p>
          <w:p w:rsidR="004D5D80" w:rsidRDefault="004D5D80" w:rsidP="009B56B3">
            <w:pPr>
              <w:pStyle w:val="BodyText"/>
            </w:pPr>
          </w:p>
          <w:p w:rsidR="004D5D80" w:rsidRDefault="004D5D80" w:rsidP="009B56B3">
            <w:pPr>
              <w:pStyle w:val="BodyText"/>
            </w:pPr>
          </w:p>
        </w:tc>
      </w:tr>
    </w:tbl>
    <w:p w:rsidR="006142FC" w:rsidRPr="006142FC" w:rsidRDefault="006142FC" w:rsidP="006142FC">
      <w:pPr>
        <w:pStyle w:val="BodyText"/>
      </w:pPr>
    </w:p>
    <w:p w:rsidR="007B169D" w:rsidRPr="009A2533" w:rsidRDefault="007B169D" w:rsidP="007B169D">
      <w:pPr>
        <w:pStyle w:val="Heading2"/>
        <w:rPr>
          <w:b w:val="0"/>
          <w:sz w:val="20"/>
          <w:szCs w:val="20"/>
        </w:rPr>
      </w:pPr>
      <w:r w:rsidRPr="009A2533">
        <w:rPr>
          <w:b w:val="0"/>
          <w:sz w:val="20"/>
          <w:szCs w:val="20"/>
        </w:rPr>
        <w:t xml:space="preserve">Does your project require the use of any </w:t>
      </w:r>
      <w:r w:rsidR="00F454A1">
        <w:rPr>
          <w:b w:val="0"/>
          <w:sz w:val="20"/>
          <w:szCs w:val="20"/>
        </w:rPr>
        <w:t xml:space="preserve">other </w:t>
      </w:r>
      <w:r w:rsidRPr="009A2533">
        <w:rPr>
          <w:b w:val="0"/>
          <w:sz w:val="20"/>
          <w:szCs w:val="20"/>
        </w:rPr>
        <w:t xml:space="preserve">external data to be imported into your Secure Lab account? </w:t>
      </w:r>
    </w:p>
    <w:p w:rsidR="007B169D" w:rsidRDefault="007B169D" w:rsidP="007B169D">
      <w:pPr>
        <w:pStyle w:val="BodyText"/>
      </w:pPr>
      <w:bookmarkStart w:id="21" w:name="_Toc355338704"/>
      <w:r w:rsidRPr="00986D31">
        <w:rPr>
          <w:szCs w:val="20"/>
        </w:rPr>
        <w:t>(</w:t>
      </w:r>
      <w:proofErr w:type="gramStart"/>
      <w:r w:rsidRPr="00986D31">
        <w:rPr>
          <w:szCs w:val="20"/>
        </w:rPr>
        <w:t>i.e</w:t>
      </w:r>
      <w:proofErr w:type="gramEnd"/>
      <w:r w:rsidRPr="00986D31">
        <w:rPr>
          <w:szCs w:val="20"/>
        </w:rPr>
        <w:t>. data not described in the UK Data Service Catalogue)</w:t>
      </w:r>
      <w:bookmarkEnd w:id="21"/>
      <w:r>
        <w:rPr>
          <w:szCs w:val="20"/>
        </w:rPr>
        <w:t xml:space="preserve"> </w:t>
      </w:r>
      <w:r w:rsidRPr="003F79AB">
        <w:t xml:space="preserve">that you would like to import into your </w:t>
      </w:r>
      <w:r w:rsidRPr="008D12FD">
        <w:t xml:space="preserve">UK Data Service Secure </w:t>
      </w:r>
      <w:r>
        <w:t>Lab</w:t>
      </w:r>
      <w:r w:rsidRPr="008D12FD">
        <w:t xml:space="preserve"> account</w:t>
      </w:r>
      <w:r>
        <w:t>. Please include the following information:</w:t>
      </w:r>
    </w:p>
    <w:p w:rsidR="007B169D" w:rsidRDefault="007B169D" w:rsidP="007B169D">
      <w:pPr>
        <w:pStyle w:val="BodyText"/>
        <w:numPr>
          <w:ilvl w:val="0"/>
          <w:numId w:val="35"/>
        </w:numPr>
      </w:pPr>
      <w:r>
        <w:t>A short description of each external dataset that you will use with ONS data</w:t>
      </w:r>
      <w:r w:rsidR="00A14405">
        <w:t xml:space="preserve"> including whether they are publicly available or whether the permission of the data owner is required</w:t>
      </w:r>
    </w:p>
    <w:p w:rsidR="00A14405" w:rsidRDefault="00A14405" w:rsidP="007B169D">
      <w:pPr>
        <w:pStyle w:val="BodyText"/>
        <w:numPr>
          <w:ilvl w:val="0"/>
          <w:numId w:val="35"/>
        </w:numPr>
      </w:pPr>
      <w:r>
        <w:t>A link to where the data are available from</w:t>
      </w:r>
    </w:p>
    <w:p w:rsidR="007B169D" w:rsidRDefault="007B169D" w:rsidP="007B169D">
      <w:pPr>
        <w:pStyle w:val="BodyText"/>
        <w:numPr>
          <w:ilvl w:val="0"/>
          <w:numId w:val="35"/>
        </w:numPr>
      </w:pPr>
      <w:r>
        <w:t>A summary of the key variables that you’ll use from each external dataset</w:t>
      </w:r>
    </w:p>
    <w:p w:rsidR="007B169D" w:rsidRDefault="007B169D" w:rsidP="007B169D">
      <w:pPr>
        <w:pStyle w:val="BodyText"/>
        <w:numPr>
          <w:ilvl w:val="0"/>
          <w:numId w:val="35"/>
        </w:numPr>
      </w:pPr>
      <w:r>
        <w:t>Why you need to use external data</w:t>
      </w:r>
    </w:p>
    <w:p w:rsidR="007B169D" w:rsidRPr="008D12FD" w:rsidRDefault="007B169D" w:rsidP="007B16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7B169D" w:rsidTr="006E3BCD">
        <w:tc>
          <w:tcPr>
            <w:tcW w:w="9853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</w:tc>
      </w:tr>
    </w:tbl>
    <w:p w:rsidR="007B169D" w:rsidRPr="000720BF" w:rsidRDefault="007B169D" w:rsidP="007B169D">
      <w:pPr>
        <w:pStyle w:val="BodyText"/>
      </w:pPr>
    </w:p>
    <w:p w:rsidR="004D5D80" w:rsidRDefault="004D5D80" w:rsidP="007B169D">
      <w:pPr>
        <w:pStyle w:val="Heading1"/>
      </w:pPr>
      <w:r>
        <w:t>Ethics</w:t>
      </w:r>
    </w:p>
    <w:p w:rsidR="004D5D80" w:rsidRDefault="004D5D80" w:rsidP="004D5D80">
      <w:pPr>
        <w:pStyle w:val="BodyText"/>
      </w:pPr>
      <w:r>
        <w:t>Does your project require ethics approval from your organisation, institution or sponsor?</w:t>
      </w:r>
    </w:p>
    <w:p w:rsidR="004D5D80" w:rsidRDefault="004D5D80" w:rsidP="004D5D80">
      <w:pPr>
        <w:pStyle w:val="BodyText"/>
        <w:ind w:firstLine="709"/>
      </w:pPr>
      <w:r>
        <w:t xml:space="preserve">Yes </w:t>
      </w:r>
      <w:sdt>
        <w:sdtPr>
          <w:id w:val="160285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  <w:r>
        <w:tab/>
        <w:t xml:space="preserve">No </w:t>
      </w:r>
      <w:sdt>
        <w:sdtPr>
          <w:id w:val="599915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D5D80" w:rsidRDefault="004D5D80" w:rsidP="004D5D80">
      <w:pPr>
        <w:pStyle w:val="BodyText"/>
      </w:pPr>
      <w:r>
        <w:t>If yes, please give details of the applications, attaching any relevant documentation.</w:t>
      </w:r>
    </w:p>
    <w:p w:rsidR="004D5D80" w:rsidRDefault="004D5D80" w:rsidP="004D5D80">
      <w:pPr>
        <w:pStyle w:val="BodyText"/>
      </w:pPr>
      <w:r>
        <w:t>If no, your project may be considered by the ONS ethics committee prior to approval.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4D5D80" w:rsidTr="009B56B3">
        <w:tc>
          <w:tcPr>
            <w:tcW w:w="9853" w:type="dxa"/>
            <w:shd w:val="clear" w:color="auto" w:fill="auto"/>
          </w:tcPr>
          <w:p w:rsidR="004D5D80" w:rsidRDefault="004D5D80" w:rsidP="009B56B3">
            <w:pPr>
              <w:pStyle w:val="BodyText"/>
            </w:pPr>
          </w:p>
          <w:p w:rsidR="004D5D80" w:rsidRDefault="004D5D80" w:rsidP="009B56B3">
            <w:pPr>
              <w:pStyle w:val="BodyText"/>
            </w:pPr>
          </w:p>
          <w:p w:rsidR="004D5D80" w:rsidRDefault="004D5D80" w:rsidP="009B56B3">
            <w:pPr>
              <w:pStyle w:val="BodyText"/>
            </w:pPr>
          </w:p>
        </w:tc>
      </w:tr>
    </w:tbl>
    <w:p w:rsidR="004D5D80" w:rsidRDefault="004D5D80" w:rsidP="004D5D80">
      <w:pPr>
        <w:pStyle w:val="BodyText"/>
      </w:pPr>
    </w:p>
    <w:p w:rsidR="007B169D" w:rsidRDefault="007B169D" w:rsidP="007B169D">
      <w:pPr>
        <w:pStyle w:val="Heading1"/>
      </w:pPr>
      <w:r>
        <w:lastRenderedPageBreak/>
        <w:t>Public good</w:t>
      </w:r>
    </w:p>
    <w:p w:rsidR="007B169D" w:rsidRPr="009A2533" w:rsidRDefault="007B169D" w:rsidP="006F787A">
      <w:pPr>
        <w:pStyle w:val="BodyText"/>
        <w:rPr>
          <w:b/>
        </w:rPr>
      </w:pPr>
      <w:r w:rsidRPr="009A2533">
        <w:t xml:space="preserve">Please </w:t>
      </w:r>
      <w:r w:rsidR="004D5D80">
        <w:t xml:space="preserve">describe how your project meets the required benefit to public good, as outlined in section 3 of the </w:t>
      </w:r>
      <w:hyperlink r:id="rId9" w:history="1">
        <w:r w:rsidR="004D5D80" w:rsidRPr="004D5D80">
          <w:rPr>
            <w:rStyle w:val="Hyperlink"/>
            <w:rFonts w:ascii="Arial" w:hAnsi="Arial"/>
            <w:sz w:val="20"/>
            <w:szCs w:val="20"/>
          </w:rPr>
          <w:t>Approved Researcher Scheme</w:t>
        </w:r>
      </w:hyperlink>
    </w:p>
    <w:tbl>
      <w:tblPr>
        <w:tblStyle w:val="TableGrid"/>
        <w:tblpPr w:leftFromText="180" w:rightFromText="180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4219"/>
        <w:gridCol w:w="4713"/>
      </w:tblGrid>
      <w:tr w:rsidR="004D5D80" w:rsidTr="009B56B3">
        <w:trPr>
          <w:trHeight w:val="351"/>
        </w:trPr>
        <w:tc>
          <w:tcPr>
            <w:tcW w:w="4219" w:type="dxa"/>
            <w:vAlign w:val="center"/>
          </w:tcPr>
          <w:p w:rsidR="004D5D80" w:rsidRPr="009F78A8" w:rsidRDefault="004D5D80" w:rsidP="009B56B3">
            <w:pPr>
              <w:rPr>
                <w:rFonts w:cs="Arial"/>
                <w:b/>
                <w:sz w:val="22"/>
                <w:szCs w:val="22"/>
                <w:lang w:val="en-US"/>
              </w:rPr>
            </w:pPr>
            <w:r w:rsidRPr="009F78A8">
              <w:rPr>
                <w:rFonts w:cs="Arial"/>
                <w:b/>
                <w:sz w:val="22"/>
                <w:szCs w:val="22"/>
                <w:lang w:val="en-US"/>
              </w:rPr>
              <w:t>Public Benefit</w:t>
            </w:r>
          </w:p>
        </w:tc>
        <w:tc>
          <w:tcPr>
            <w:tcW w:w="4713" w:type="dxa"/>
            <w:vAlign w:val="center"/>
          </w:tcPr>
          <w:p w:rsidR="004D5D80" w:rsidRPr="00330254" w:rsidRDefault="004D5D80" w:rsidP="009B56B3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330254">
              <w:rPr>
                <w:rFonts w:cs="Arial"/>
                <w:b/>
                <w:bCs/>
                <w:sz w:val="22"/>
                <w:szCs w:val="22"/>
              </w:rPr>
              <w:t>How project will achieve public benefit</w:t>
            </w:r>
          </w:p>
        </w:tc>
      </w:tr>
      <w:tr w:rsidR="004D5D80" w:rsidTr="009B56B3">
        <w:trPr>
          <w:trHeight w:val="635"/>
        </w:trPr>
        <w:tc>
          <w:tcPr>
            <w:tcW w:w="4219" w:type="dxa"/>
            <w:vAlign w:val="center"/>
          </w:tcPr>
          <w:p w:rsidR="004D5D80" w:rsidRPr="00F462A5" w:rsidRDefault="004D5D80" w:rsidP="009B56B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F462A5">
              <w:rPr>
                <w:rFonts w:cs="Arial"/>
                <w:lang w:val="en-US"/>
              </w:rPr>
              <w:t>rovide an evidence base for public policy decision-making</w:t>
            </w:r>
          </w:p>
        </w:tc>
        <w:tc>
          <w:tcPr>
            <w:tcW w:w="4713" w:type="dxa"/>
            <w:vAlign w:val="center"/>
          </w:tcPr>
          <w:p w:rsidR="004D5D80" w:rsidRPr="00330254" w:rsidRDefault="004D5D80" w:rsidP="009B56B3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4D5D80" w:rsidTr="009B56B3">
        <w:trPr>
          <w:trHeight w:val="686"/>
        </w:trPr>
        <w:tc>
          <w:tcPr>
            <w:tcW w:w="4219" w:type="dxa"/>
            <w:vAlign w:val="center"/>
          </w:tcPr>
          <w:p w:rsidR="004D5D80" w:rsidRPr="00F462A5" w:rsidRDefault="004D5D80" w:rsidP="009B56B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F462A5">
              <w:rPr>
                <w:rFonts w:cs="Arial"/>
                <w:lang w:val="en-US"/>
              </w:rPr>
              <w:t>rovide an evidence base for public service delivery</w:t>
            </w:r>
          </w:p>
        </w:tc>
        <w:tc>
          <w:tcPr>
            <w:tcW w:w="4713" w:type="dxa"/>
            <w:vAlign w:val="center"/>
          </w:tcPr>
          <w:p w:rsidR="004D5D80" w:rsidRPr="00330254" w:rsidRDefault="004D5D80" w:rsidP="009B56B3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4D5D80" w:rsidTr="009B56B3">
        <w:trPr>
          <w:trHeight w:val="1121"/>
        </w:trPr>
        <w:tc>
          <w:tcPr>
            <w:tcW w:w="4219" w:type="dxa"/>
            <w:vAlign w:val="center"/>
          </w:tcPr>
          <w:p w:rsidR="004D5D80" w:rsidRPr="00F462A5" w:rsidRDefault="004D5D80" w:rsidP="009B56B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F462A5">
              <w:rPr>
                <w:rFonts w:cs="Arial"/>
                <w:lang w:val="en-US"/>
              </w:rPr>
              <w:t>rovide an evidence base for decisions which are likely to significantly benefit the UK economy, society or quality of life of people in the UK</w:t>
            </w:r>
          </w:p>
        </w:tc>
        <w:tc>
          <w:tcPr>
            <w:tcW w:w="4713" w:type="dxa"/>
            <w:vAlign w:val="center"/>
          </w:tcPr>
          <w:p w:rsidR="004D5D80" w:rsidRPr="00330254" w:rsidRDefault="004D5D80" w:rsidP="009B56B3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4D5D80" w:rsidTr="009B56B3">
        <w:trPr>
          <w:trHeight w:val="570"/>
        </w:trPr>
        <w:tc>
          <w:tcPr>
            <w:tcW w:w="4219" w:type="dxa"/>
            <w:vAlign w:val="center"/>
          </w:tcPr>
          <w:p w:rsidR="004D5D80" w:rsidRPr="00F462A5" w:rsidRDefault="004D5D80" w:rsidP="009B56B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F462A5">
              <w:rPr>
                <w:rFonts w:cs="Arial"/>
                <w:lang w:val="en-US"/>
              </w:rPr>
              <w:t>o replicate, validate or challenge Official Statistics</w:t>
            </w:r>
          </w:p>
        </w:tc>
        <w:tc>
          <w:tcPr>
            <w:tcW w:w="4713" w:type="dxa"/>
            <w:vAlign w:val="center"/>
          </w:tcPr>
          <w:p w:rsidR="004D5D80" w:rsidRPr="00330254" w:rsidRDefault="004D5D80" w:rsidP="009B56B3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4D5D80" w:rsidTr="009B56B3">
        <w:trPr>
          <w:trHeight w:val="564"/>
        </w:trPr>
        <w:tc>
          <w:tcPr>
            <w:tcW w:w="4219" w:type="dxa"/>
            <w:vAlign w:val="center"/>
          </w:tcPr>
          <w:p w:rsidR="004D5D80" w:rsidRPr="00F462A5" w:rsidRDefault="004D5D80" w:rsidP="009B56B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F462A5">
              <w:rPr>
                <w:rFonts w:cs="Arial"/>
                <w:lang w:val="en-US"/>
              </w:rPr>
              <w:t>o replicate, validate or challenge existing research</w:t>
            </w:r>
          </w:p>
        </w:tc>
        <w:tc>
          <w:tcPr>
            <w:tcW w:w="4713" w:type="dxa"/>
            <w:vAlign w:val="center"/>
          </w:tcPr>
          <w:p w:rsidR="004D5D80" w:rsidRPr="00330254" w:rsidRDefault="004D5D80" w:rsidP="009B56B3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4D5D80" w:rsidTr="009B56B3">
        <w:trPr>
          <w:trHeight w:val="1111"/>
        </w:trPr>
        <w:tc>
          <w:tcPr>
            <w:tcW w:w="4219" w:type="dxa"/>
            <w:vAlign w:val="center"/>
          </w:tcPr>
          <w:p w:rsidR="004D5D80" w:rsidRPr="00F462A5" w:rsidRDefault="004D5D80" w:rsidP="009B56B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F462A5">
              <w:rPr>
                <w:rFonts w:cs="Arial"/>
                <w:lang w:val="en-US"/>
              </w:rPr>
              <w:t>o significantly extend understanding of social or economic trends or events by improving knowledge or challenging widely accepted analyses</w:t>
            </w:r>
          </w:p>
        </w:tc>
        <w:tc>
          <w:tcPr>
            <w:tcW w:w="4713" w:type="dxa"/>
            <w:vAlign w:val="center"/>
          </w:tcPr>
          <w:p w:rsidR="004D5D80" w:rsidRPr="00330254" w:rsidRDefault="004D5D80" w:rsidP="009B56B3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4D5D80" w:rsidTr="009B56B3">
        <w:trPr>
          <w:trHeight w:val="563"/>
        </w:trPr>
        <w:tc>
          <w:tcPr>
            <w:tcW w:w="4219" w:type="dxa"/>
            <w:vAlign w:val="center"/>
          </w:tcPr>
          <w:p w:rsidR="004D5D80" w:rsidRPr="00F462A5" w:rsidRDefault="004D5D80" w:rsidP="009B56B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F462A5">
              <w:rPr>
                <w:rFonts w:cs="Arial"/>
                <w:lang w:val="en-US"/>
              </w:rPr>
              <w:t>o improve the quality, coverage or presentation of existing statistical information</w:t>
            </w:r>
          </w:p>
        </w:tc>
        <w:tc>
          <w:tcPr>
            <w:tcW w:w="4713" w:type="dxa"/>
            <w:vAlign w:val="center"/>
          </w:tcPr>
          <w:p w:rsidR="004D5D80" w:rsidRPr="00330254" w:rsidRDefault="004D5D80" w:rsidP="009B56B3">
            <w:pPr>
              <w:rPr>
                <w:rFonts w:cs="Arial"/>
                <w:b/>
                <w:bCs/>
                <w:sz w:val="22"/>
              </w:rPr>
            </w:pPr>
          </w:p>
        </w:tc>
      </w:tr>
    </w:tbl>
    <w:p w:rsidR="007B169D" w:rsidRDefault="007B169D" w:rsidP="007B169D">
      <w:pPr>
        <w:jc w:val="both"/>
        <w:rPr>
          <w:rFonts w:cs="Arial"/>
          <w:i/>
          <w:sz w:val="22"/>
          <w:szCs w:val="22"/>
        </w:rPr>
      </w:pPr>
    </w:p>
    <w:p w:rsidR="004D5D80" w:rsidRDefault="004D5D80" w:rsidP="00712940">
      <w:pPr>
        <w:pStyle w:val="Heading1"/>
        <w:numPr>
          <w:ilvl w:val="0"/>
          <w:numId w:val="0"/>
        </w:numPr>
      </w:pPr>
      <w:bookmarkStart w:id="22" w:name="_Toc355011793"/>
      <w:bookmarkStart w:id="23" w:name="_Toc355338701"/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330254" w:rsidRDefault="00330254" w:rsidP="00330254">
      <w:pPr>
        <w:pStyle w:val="BodyText"/>
      </w:pPr>
    </w:p>
    <w:p w:rsidR="007B169D" w:rsidRPr="00B25DF1" w:rsidRDefault="007B169D" w:rsidP="00712940">
      <w:pPr>
        <w:pStyle w:val="Heading1"/>
      </w:pPr>
      <w:r w:rsidRPr="00B25DF1">
        <w:t>Required data format</w:t>
      </w:r>
      <w:bookmarkEnd w:id="22"/>
      <w:bookmarkEnd w:id="23"/>
    </w:p>
    <w:p w:rsidR="007B169D" w:rsidRPr="00EB3EE3" w:rsidRDefault="004C6FED" w:rsidP="007B169D">
      <w:pPr>
        <w:pStyle w:val="BodyTextBold"/>
        <w:rPr>
          <w:b w:val="0"/>
        </w:rPr>
      </w:pPr>
      <w:sdt>
        <w:sdtPr>
          <w:rPr>
            <w:b w:val="0"/>
          </w:rPr>
          <w:id w:val="1921212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169D">
            <w:rPr>
              <w:rFonts w:ascii="MS Gothic" w:eastAsia="MS Gothic" w:hAnsi="MS Gothic" w:hint="eastAsia"/>
              <w:b w:val="0"/>
            </w:rPr>
            <w:t>☐</w:t>
          </w:r>
        </w:sdtContent>
      </w:sdt>
      <w:r w:rsidR="007B169D">
        <w:rPr>
          <w:b w:val="0"/>
        </w:rPr>
        <w:tab/>
        <w:t>S</w:t>
      </w:r>
      <w:r w:rsidR="007B169D" w:rsidRPr="00EB3EE3">
        <w:rPr>
          <w:b w:val="0"/>
        </w:rPr>
        <w:t>TATA</w:t>
      </w:r>
    </w:p>
    <w:p w:rsidR="007B169D" w:rsidRPr="00EB3EE3" w:rsidRDefault="004C6FED" w:rsidP="007B169D">
      <w:pPr>
        <w:pStyle w:val="BodyTextBold"/>
        <w:rPr>
          <w:b w:val="0"/>
        </w:rPr>
      </w:pPr>
      <w:sdt>
        <w:sdtPr>
          <w:rPr>
            <w:b w:val="0"/>
          </w:rPr>
          <w:id w:val="1642841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169D">
            <w:rPr>
              <w:rFonts w:ascii="MS Gothic" w:eastAsia="MS Gothic" w:hAnsi="MS Gothic" w:hint="eastAsia"/>
              <w:b w:val="0"/>
            </w:rPr>
            <w:t>☐</w:t>
          </w:r>
        </w:sdtContent>
      </w:sdt>
      <w:r w:rsidR="007B169D">
        <w:rPr>
          <w:b w:val="0"/>
        </w:rPr>
        <w:tab/>
      </w:r>
      <w:r w:rsidR="007B169D" w:rsidRPr="00EB3EE3">
        <w:rPr>
          <w:b w:val="0"/>
        </w:rPr>
        <w:t>SPSS</w:t>
      </w:r>
    </w:p>
    <w:p w:rsidR="007B169D" w:rsidRDefault="004C6FED" w:rsidP="007B169D">
      <w:pPr>
        <w:pStyle w:val="BodyTextBold"/>
        <w:rPr>
          <w:b w:val="0"/>
        </w:rPr>
      </w:pPr>
      <w:sdt>
        <w:sdtPr>
          <w:rPr>
            <w:b w:val="0"/>
          </w:rPr>
          <w:id w:val="-1096483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169D">
            <w:rPr>
              <w:rFonts w:ascii="MS Gothic" w:eastAsia="MS Gothic" w:hAnsi="MS Gothic" w:hint="eastAsia"/>
              <w:b w:val="0"/>
            </w:rPr>
            <w:t>☐</w:t>
          </w:r>
        </w:sdtContent>
      </w:sdt>
      <w:r w:rsidR="007B169D">
        <w:rPr>
          <w:b w:val="0"/>
        </w:rPr>
        <w:tab/>
      </w:r>
      <w:r w:rsidR="007B169D" w:rsidRPr="00EB3EE3">
        <w:rPr>
          <w:b w:val="0"/>
        </w:rPr>
        <w:t>TAB-DELIMITED</w:t>
      </w:r>
    </w:p>
    <w:p w:rsidR="007B169D" w:rsidRDefault="007B169D" w:rsidP="007B169D">
      <w:pPr>
        <w:pStyle w:val="Heading1"/>
        <w:rPr>
          <w:snapToGrid w:val="0"/>
          <w:lang w:eastAsia="en-US"/>
        </w:rPr>
      </w:pPr>
      <w:r>
        <w:rPr>
          <w:snapToGrid w:val="0"/>
          <w:lang w:eastAsia="en-US"/>
        </w:rPr>
        <w:t>Duration of access</w:t>
      </w:r>
      <w:r w:rsidRPr="007507B7">
        <w:rPr>
          <w:snapToGrid w:val="0"/>
          <w:lang w:eastAsia="en-US"/>
        </w:rPr>
        <w:t xml:space="preserve"> </w:t>
      </w:r>
    </w:p>
    <w:p w:rsidR="007B169D" w:rsidRDefault="007B169D" w:rsidP="007B169D">
      <w:pPr>
        <w:pStyle w:val="BodyText"/>
      </w:pPr>
      <w:r>
        <w:t>Please indicate how long access t</w:t>
      </w:r>
      <w:r w:rsidR="00712940">
        <w:t>o data is likely to be required</w:t>
      </w:r>
    </w:p>
    <w:p w:rsidR="00712940" w:rsidRDefault="00712940" w:rsidP="007B169D">
      <w:pPr>
        <w:pStyle w:val="BodyText"/>
      </w:pPr>
      <w:r>
        <w:t>Note: if applying for exploratory analysis, your access will be granted for a maximum of 12 months only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B169D" w:rsidTr="006E3BCD">
        <w:tc>
          <w:tcPr>
            <w:tcW w:w="9853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/>
        </w:tc>
      </w:tr>
    </w:tbl>
    <w:p w:rsidR="00397893" w:rsidRDefault="00397893" w:rsidP="006F787A">
      <w:pPr>
        <w:pStyle w:val="BodyText"/>
        <w:rPr>
          <w:snapToGrid w:val="0"/>
          <w:lang w:eastAsia="en-US"/>
        </w:rPr>
      </w:pPr>
    </w:p>
    <w:p w:rsidR="00397893" w:rsidRDefault="00397893">
      <w:pPr>
        <w:widowControl/>
        <w:suppressAutoHyphens w:val="0"/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</w:p>
    <w:p w:rsidR="007B169D" w:rsidRDefault="007B169D" w:rsidP="007B169D">
      <w:pPr>
        <w:pStyle w:val="Heading1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>Publications</w:t>
      </w:r>
    </w:p>
    <w:p w:rsidR="007B169D" w:rsidRDefault="007B169D" w:rsidP="007B169D">
      <w:pPr>
        <w:pStyle w:val="BodyText"/>
        <w:rPr>
          <w:lang w:eastAsia="en-US"/>
        </w:rPr>
      </w:pPr>
      <w:r>
        <w:rPr>
          <w:lang w:eastAsia="en-US"/>
        </w:rPr>
        <w:t xml:space="preserve">ONS expects that research undertaken through the Approved Researcher Scheme will be published, other </w:t>
      </w:r>
      <w:r w:rsidR="00330254">
        <w:rPr>
          <w:lang w:eastAsia="en-US"/>
        </w:rPr>
        <w:t>t</w:t>
      </w:r>
      <w:r>
        <w:rPr>
          <w:lang w:eastAsia="en-US"/>
        </w:rPr>
        <w:t>han in exceptional circumstances.</w:t>
      </w:r>
      <w:r>
        <w:rPr>
          <w:rStyle w:val="FootnoteReference"/>
          <w:lang w:eastAsia="en-US"/>
        </w:rPr>
        <w:footnoteReference w:id="1"/>
      </w:r>
    </w:p>
    <w:p w:rsidR="00712940" w:rsidRDefault="00712940" w:rsidP="007B169D">
      <w:pPr>
        <w:pStyle w:val="BodyText"/>
        <w:rPr>
          <w:lang w:eastAsia="en-US"/>
        </w:rPr>
      </w:pPr>
      <w:r>
        <w:rPr>
          <w:lang w:eastAsia="en-US"/>
        </w:rPr>
        <w:t>Note: If applying for exploratory analysis, no publications are permitted.</w:t>
      </w:r>
    </w:p>
    <w:p w:rsidR="007B169D" w:rsidRDefault="007B169D" w:rsidP="007B169D">
      <w:pPr>
        <w:rPr>
          <w:lang w:eastAsia="en-US"/>
        </w:rPr>
      </w:pPr>
    </w:p>
    <w:p w:rsidR="007B169D" w:rsidRPr="00D667BC" w:rsidRDefault="007B169D" w:rsidP="007B169D">
      <w:pPr>
        <w:pStyle w:val="Heading2"/>
        <w:rPr>
          <w:b w:val="0"/>
          <w:sz w:val="20"/>
          <w:szCs w:val="20"/>
          <w:lang w:eastAsia="en-US"/>
        </w:rPr>
      </w:pPr>
      <w:r w:rsidRPr="00D667BC">
        <w:rPr>
          <w:b w:val="0"/>
          <w:sz w:val="20"/>
          <w:szCs w:val="20"/>
          <w:lang w:eastAsia="en-US"/>
        </w:rPr>
        <w:t>Do you intend to publish the results of your project once research is completed?</w:t>
      </w:r>
    </w:p>
    <w:p w:rsidR="007B169D" w:rsidRDefault="007B169D" w:rsidP="007B169D">
      <w:pPr>
        <w:ind w:firstLine="709"/>
        <w:rPr>
          <w:lang w:eastAsia="en-US"/>
        </w:rPr>
      </w:pPr>
      <w:r>
        <w:t xml:space="preserve">Yes </w:t>
      </w:r>
      <w:sdt>
        <w:sdtPr>
          <w:id w:val="-1762529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  <w:r>
        <w:tab/>
        <w:t xml:space="preserve">No </w:t>
      </w:r>
      <w:sdt>
        <w:sdtPr>
          <w:id w:val="1626041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lang w:eastAsia="en-US"/>
        </w:rPr>
        <w:tab/>
      </w:r>
      <w:proofErr w:type="gramStart"/>
      <w:r>
        <w:rPr>
          <w:lang w:eastAsia="en-US"/>
        </w:rPr>
        <w:t>I</w:t>
      </w:r>
      <w:r w:rsidR="00712940">
        <w:rPr>
          <w:lang w:eastAsia="en-US"/>
        </w:rPr>
        <w:t>f</w:t>
      </w:r>
      <w:proofErr w:type="gramEnd"/>
      <w:r w:rsidR="00712940">
        <w:rPr>
          <w:lang w:eastAsia="en-US"/>
        </w:rPr>
        <w:t xml:space="preserve"> no, please skip to question 15</w:t>
      </w:r>
      <w:r>
        <w:rPr>
          <w:lang w:eastAsia="en-US"/>
        </w:rPr>
        <w:t>.</w:t>
      </w:r>
      <w:r w:rsidR="00330254">
        <w:rPr>
          <w:lang w:eastAsia="en-US"/>
        </w:rPr>
        <w:t>6</w:t>
      </w:r>
    </w:p>
    <w:p w:rsidR="007B169D" w:rsidRPr="00FD18F7" w:rsidRDefault="007B169D" w:rsidP="007B169D"/>
    <w:p w:rsidR="007B169D" w:rsidRPr="00D667BC" w:rsidRDefault="007B169D" w:rsidP="007B169D">
      <w:pPr>
        <w:pStyle w:val="Heading2"/>
        <w:rPr>
          <w:b w:val="0"/>
          <w:sz w:val="20"/>
          <w:szCs w:val="20"/>
          <w:lang w:eastAsia="en-US"/>
        </w:rPr>
      </w:pPr>
      <w:r w:rsidRPr="00D667BC">
        <w:rPr>
          <w:b w:val="0"/>
          <w:sz w:val="20"/>
          <w:szCs w:val="20"/>
          <w:lang w:eastAsia="en-US"/>
        </w:rPr>
        <w:t>How will you make the results of your research available?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B169D" w:rsidTr="006E3BCD">
        <w:tc>
          <w:tcPr>
            <w:tcW w:w="9853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66A52" w:rsidRDefault="00766A52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/>
        </w:tc>
      </w:tr>
    </w:tbl>
    <w:p w:rsidR="007B169D" w:rsidRPr="00375B17" w:rsidRDefault="007B169D" w:rsidP="007B169D">
      <w:pPr>
        <w:pStyle w:val="BodyText"/>
        <w:rPr>
          <w:lang w:eastAsia="en-US"/>
        </w:rPr>
      </w:pPr>
    </w:p>
    <w:p w:rsidR="007B169D" w:rsidRPr="00D667BC" w:rsidRDefault="007B169D" w:rsidP="007B169D">
      <w:pPr>
        <w:pStyle w:val="Heading2"/>
        <w:rPr>
          <w:b w:val="0"/>
          <w:sz w:val="20"/>
          <w:szCs w:val="20"/>
          <w:lang w:eastAsia="en-US"/>
        </w:rPr>
      </w:pPr>
      <w:r w:rsidRPr="00D667BC">
        <w:rPr>
          <w:b w:val="0"/>
          <w:sz w:val="20"/>
          <w:szCs w:val="20"/>
          <w:lang w:eastAsia="en-US"/>
        </w:rPr>
        <w:t>Where do you plan to publish your analysis/results?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B169D" w:rsidTr="006E3BCD">
        <w:tc>
          <w:tcPr>
            <w:tcW w:w="9853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/>
        </w:tc>
      </w:tr>
    </w:tbl>
    <w:p w:rsidR="007B169D" w:rsidRPr="00375B17" w:rsidRDefault="007B169D" w:rsidP="007B169D">
      <w:pPr>
        <w:pStyle w:val="BodyText"/>
        <w:rPr>
          <w:lang w:eastAsia="en-US"/>
        </w:rPr>
      </w:pPr>
    </w:p>
    <w:p w:rsidR="007B169D" w:rsidRPr="00D667BC" w:rsidRDefault="007B169D" w:rsidP="007B169D">
      <w:pPr>
        <w:pStyle w:val="Heading2"/>
        <w:rPr>
          <w:b w:val="0"/>
          <w:sz w:val="20"/>
          <w:szCs w:val="20"/>
          <w:lang w:eastAsia="en-US"/>
        </w:rPr>
      </w:pPr>
      <w:r w:rsidRPr="00D667BC">
        <w:rPr>
          <w:b w:val="0"/>
          <w:sz w:val="20"/>
          <w:szCs w:val="20"/>
          <w:lang w:eastAsia="en-US"/>
        </w:rPr>
        <w:t>Please provide an estimated timescale for publication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B169D" w:rsidTr="006E3BCD">
        <w:tc>
          <w:tcPr>
            <w:tcW w:w="9853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/>
        </w:tc>
      </w:tr>
    </w:tbl>
    <w:p w:rsidR="007B169D" w:rsidRDefault="007B169D" w:rsidP="007B169D">
      <w:pPr>
        <w:pStyle w:val="BodyText"/>
        <w:rPr>
          <w:lang w:eastAsia="en-US"/>
        </w:rPr>
      </w:pPr>
    </w:p>
    <w:p w:rsidR="00451A44" w:rsidRDefault="00451A44" w:rsidP="007B169D">
      <w:pPr>
        <w:pStyle w:val="Heading2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Please outline any intended future use for products (such as linked or matched data sets or tools) produced as a result of the research, and how they will be accessed.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451A44" w:rsidTr="00AE06D8">
        <w:tc>
          <w:tcPr>
            <w:tcW w:w="9853" w:type="dxa"/>
            <w:shd w:val="clear" w:color="auto" w:fill="auto"/>
          </w:tcPr>
          <w:p w:rsidR="00451A44" w:rsidRDefault="00451A44" w:rsidP="00AE06D8">
            <w:pPr>
              <w:pStyle w:val="BodyText"/>
            </w:pPr>
          </w:p>
          <w:p w:rsidR="00451A44" w:rsidRDefault="00451A44" w:rsidP="00AE06D8">
            <w:pPr>
              <w:pStyle w:val="BodyText"/>
            </w:pPr>
          </w:p>
          <w:p w:rsidR="00451A44" w:rsidRDefault="00451A44" w:rsidP="00AE06D8">
            <w:pPr>
              <w:pStyle w:val="BodyText"/>
            </w:pPr>
          </w:p>
          <w:p w:rsidR="00451A44" w:rsidRDefault="00451A44" w:rsidP="00AE06D8">
            <w:pPr>
              <w:pStyle w:val="BodyText"/>
            </w:pPr>
          </w:p>
          <w:p w:rsidR="00451A44" w:rsidRDefault="00451A44" w:rsidP="00AE06D8"/>
        </w:tc>
      </w:tr>
    </w:tbl>
    <w:p w:rsidR="00451A44" w:rsidRPr="00451A44" w:rsidRDefault="00451A44" w:rsidP="00451A44">
      <w:pPr>
        <w:pStyle w:val="BodyText"/>
        <w:rPr>
          <w:lang w:eastAsia="en-US"/>
        </w:rPr>
      </w:pPr>
    </w:p>
    <w:p w:rsidR="007B169D" w:rsidRPr="00D667BC" w:rsidRDefault="007B169D" w:rsidP="007B169D">
      <w:pPr>
        <w:pStyle w:val="Heading2"/>
        <w:rPr>
          <w:b w:val="0"/>
          <w:sz w:val="20"/>
          <w:szCs w:val="20"/>
          <w:lang w:eastAsia="en-US"/>
        </w:rPr>
      </w:pPr>
      <w:r w:rsidRPr="00D667BC">
        <w:rPr>
          <w:b w:val="0"/>
          <w:sz w:val="20"/>
          <w:szCs w:val="20"/>
          <w:lang w:eastAsia="en-US"/>
        </w:rPr>
        <w:t>Please explain the exceptional circumstances for not publishing your results once the project is complete. Please note that refusing to publish your research</w:t>
      </w:r>
      <w:r>
        <w:rPr>
          <w:b w:val="0"/>
          <w:sz w:val="20"/>
          <w:szCs w:val="20"/>
          <w:lang w:eastAsia="en-US"/>
        </w:rPr>
        <w:t xml:space="preserve"> </w:t>
      </w:r>
      <w:r w:rsidRPr="00D667BC">
        <w:rPr>
          <w:b w:val="0"/>
          <w:sz w:val="20"/>
          <w:szCs w:val="20"/>
          <w:lang w:eastAsia="en-US"/>
        </w:rPr>
        <w:t>outputs may result in a rejection of your project application.</w:t>
      </w:r>
    </w:p>
    <w:p w:rsidR="007B169D" w:rsidRDefault="007B169D" w:rsidP="007B16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B169D" w:rsidTr="006E3BCD">
        <w:tc>
          <w:tcPr>
            <w:tcW w:w="9853" w:type="dxa"/>
            <w:shd w:val="clear" w:color="auto" w:fill="auto"/>
          </w:tcPr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>
            <w:pPr>
              <w:pStyle w:val="BodyText"/>
            </w:pPr>
          </w:p>
          <w:p w:rsidR="007B169D" w:rsidRDefault="007B169D" w:rsidP="006E3BCD"/>
        </w:tc>
      </w:tr>
    </w:tbl>
    <w:p w:rsidR="007B169D" w:rsidRDefault="007B169D" w:rsidP="007B169D"/>
    <w:p w:rsidR="002516DC" w:rsidRDefault="002516DC" w:rsidP="007B169D">
      <w:pPr>
        <w:rPr>
          <w:b/>
        </w:rPr>
      </w:pPr>
    </w:p>
    <w:p w:rsidR="00451A44" w:rsidRDefault="00451A44" w:rsidP="007B169D">
      <w:r w:rsidRPr="002516DC">
        <w:rPr>
          <w:b/>
        </w:rPr>
        <w:t>If the project is to be undertaken under the Approved Researcher scheme, then relevant information in the fields marked * will be published on the ONS website as a public record of all Accredited Researchers and their research projects</w:t>
      </w:r>
      <w:r>
        <w:t>.</w:t>
      </w:r>
    </w:p>
    <w:p w:rsidR="007B169D" w:rsidRPr="00365DCB" w:rsidRDefault="007B169D" w:rsidP="007B169D">
      <w:pPr>
        <w:rPr>
          <w:lang w:eastAsia="en-US"/>
        </w:rPr>
      </w:pPr>
      <w:bookmarkStart w:id="24" w:name="_Toc355338741"/>
      <w:bookmarkEnd w:id="24"/>
    </w:p>
    <w:bookmarkEnd w:id="9"/>
    <w:p w:rsidR="00501228" w:rsidRPr="00953C91" w:rsidRDefault="00501228" w:rsidP="007B169D">
      <w:pPr>
        <w:pStyle w:val="Heading"/>
      </w:pPr>
    </w:p>
    <w:sectPr w:rsidR="00501228" w:rsidRPr="00953C91" w:rsidSect="003B180D">
      <w:headerReference w:type="default" r:id="rId10"/>
      <w:footerReference w:type="default" r:id="rId11"/>
      <w:endnotePr>
        <w:numFmt w:val="decimal"/>
      </w:endnotePr>
      <w:pgSz w:w="11905" w:h="16837" w:code="9"/>
      <w:pgMar w:top="1134" w:right="1134" w:bottom="1134" w:left="1134" w:header="720" w:footer="87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15E" w:rsidRDefault="00EC515E">
      <w:r>
        <w:separator/>
      </w:r>
    </w:p>
  </w:endnote>
  <w:endnote w:type="continuationSeparator" w:id="0">
    <w:p w:rsidR="00EC515E" w:rsidRDefault="00EC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seo Sans 500">
    <w:altName w:val="Times New Roman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FBE" w:rsidRDefault="004532DE" w:rsidP="004532DE">
    <w:pPr>
      <w:pStyle w:val="Footerright"/>
      <w:jc w:val="center"/>
    </w:pPr>
    <w:r>
      <w:rPr>
        <w:rStyle w:val="PageNumber"/>
        <w:rFonts w:cs="Arial"/>
        <w:szCs w:val="16"/>
      </w:rPr>
      <w:tab/>
    </w:r>
    <w:r w:rsidR="009B2360" w:rsidRPr="00A75BF7">
      <w:rPr>
        <w:rStyle w:val="PageNumber"/>
        <w:rFonts w:cs="Arial"/>
        <w:szCs w:val="16"/>
      </w:rPr>
      <w:t xml:space="preserve">This document is </w:t>
    </w:r>
    <w:r w:rsidR="009B2360">
      <w:rPr>
        <w:rStyle w:val="PageNumber"/>
        <w:rFonts w:cs="Arial"/>
        <w:szCs w:val="16"/>
      </w:rPr>
      <w:t xml:space="preserve">related to CD239-DataAccessPolicy                                            </w:t>
    </w:r>
    <w:r w:rsidR="00150FBE">
      <w:t xml:space="preserve">Page </w:t>
    </w:r>
    <w:r w:rsidR="00150FBE">
      <w:fldChar w:fldCharType="begin"/>
    </w:r>
    <w:r w:rsidR="00150FBE">
      <w:instrText xml:space="preserve"> PAGE </w:instrText>
    </w:r>
    <w:r w:rsidR="00150FBE">
      <w:fldChar w:fldCharType="separate"/>
    </w:r>
    <w:r w:rsidR="004C6FED">
      <w:rPr>
        <w:noProof/>
      </w:rPr>
      <w:t>9</w:t>
    </w:r>
    <w:r w:rsidR="00150FBE">
      <w:fldChar w:fldCharType="end"/>
    </w:r>
    <w:r w:rsidR="00150FBE">
      <w:t xml:space="preserve"> of </w:t>
    </w:r>
    <w:r w:rsidR="0065062E">
      <w:rPr>
        <w:noProof/>
      </w:rPr>
      <w:fldChar w:fldCharType="begin"/>
    </w:r>
    <w:r w:rsidR="0065062E">
      <w:rPr>
        <w:noProof/>
      </w:rPr>
      <w:instrText xml:space="preserve"> NUMPAGES </w:instrText>
    </w:r>
    <w:r w:rsidR="0065062E">
      <w:rPr>
        <w:noProof/>
      </w:rPr>
      <w:fldChar w:fldCharType="separate"/>
    </w:r>
    <w:r w:rsidR="004C6FED">
      <w:rPr>
        <w:noProof/>
      </w:rPr>
      <w:t>9</w:t>
    </w:r>
    <w:r w:rsidR="006506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15E" w:rsidRDefault="00EC515E">
      <w:r>
        <w:separator/>
      </w:r>
    </w:p>
  </w:footnote>
  <w:footnote w:type="continuationSeparator" w:id="0">
    <w:p w:rsidR="00EC515E" w:rsidRDefault="00EC515E">
      <w:r>
        <w:continuationSeparator/>
      </w:r>
    </w:p>
  </w:footnote>
  <w:footnote w:id="1">
    <w:p w:rsidR="007B169D" w:rsidRDefault="007B169D" w:rsidP="007B16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64088">
        <w:t>ONS may grant exemptions to these criteria in exceptional circumstances (e.g. where there are security concerns around naming individuals, or there is a need for confidentiality in the consideration of sensitive policy development within Government)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FBE" w:rsidRDefault="00150FBE" w:rsidP="00100610">
    <w:pPr>
      <w:pStyle w:val="Header"/>
      <w:jc w:val="left"/>
    </w:pPr>
    <w:r>
      <w:tab/>
    </w:r>
    <w:r w:rsidR="0065062E">
      <w:rPr>
        <w:noProof/>
      </w:rPr>
      <w:fldChar w:fldCharType="begin"/>
    </w:r>
    <w:r w:rsidR="0065062E">
      <w:rPr>
        <w:noProof/>
      </w:rPr>
      <w:instrText xml:space="preserve"> FILENAME </w:instrText>
    </w:r>
    <w:r w:rsidR="0065062E">
      <w:rPr>
        <w:noProof/>
      </w:rPr>
      <w:fldChar w:fldCharType="separate"/>
    </w:r>
    <w:r w:rsidR="00D56ABD">
      <w:rPr>
        <w:noProof/>
      </w:rPr>
      <w:t>ONS-AR-research-project.docx</w:t>
    </w:r>
    <w:r w:rsidR="0065062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85EA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327F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62AE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5419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B2B5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AEAD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AEA9A"/>
    <w:lvl w:ilvl="0">
      <w:start w:val="1"/>
      <w:numFmt w:val="bullet"/>
      <w:pStyle w:val="ListBullet3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6FA03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ACC5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340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E1CCDB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2"/>
    <w:multiLevelType w:val="multilevel"/>
    <w:tmpl w:val="00000002"/>
    <w:name w:val="Numbering 5"/>
    <w:lvl w:ilvl="0">
      <w:start w:val="1"/>
      <w:numFmt w:val="upperLetter"/>
      <w:pStyle w:val="Appendix"/>
      <w:lvlText w:val="%1. "/>
      <w:lvlJc w:val="left"/>
      <w:pPr>
        <w:tabs>
          <w:tab w:val="num" w:pos="227"/>
        </w:tabs>
        <w:ind w:left="227" w:hanging="227"/>
      </w:pPr>
    </w:lvl>
    <w:lvl w:ilvl="1">
      <w:start w:val="2"/>
      <w:numFmt w:val="upperLetter"/>
      <w:lvlText w:val="%2. "/>
      <w:lvlJc w:val="left"/>
      <w:pPr>
        <w:tabs>
          <w:tab w:val="num" w:pos="624"/>
        </w:tabs>
        <w:ind w:left="624" w:hanging="369"/>
      </w:pPr>
    </w:lvl>
    <w:lvl w:ilvl="2">
      <w:start w:val="3"/>
      <w:numFmt w:val="upperLetter"/>
      <w:lvlText w:val="%3. "/>
      <w:lvlJc w:val="left"/>
      <w:pPr>
        <w:tabs>
          <w:tab w:val="num" w:pos="879"/>
        </w:tabs>
        <w:ind w:left="879" w:hanging="255"/>
      </w:pPr>
    </w:lvl>
    <w:lvl w:ilvl="3">
      <w:start w:val="4"/>
      <w:numFmt w:val="upperLetter"/>
      <w:lvlText w:val="%4. "/>
      <w:lvlJc w:val="left"/>
      <w:pPr>
        <w:tabs>
          <w:tab w:val="num" w:pos="1134"/>
        </w:tabs>
        <w:ind w:left="1134" w:hanging="224"/>
      </w:pPr>
    </w:lvl>
    <w:lvl w:ilvl="4">
      <w:start w:val="5"/>
      <w:numFmt w:val="upperLetter"/>
      <w:lvlText w:val="%5. "/>
      <w:lvlJc w:val="left"/>
      <w:pPr>
        <w:tabs>
          <w:tab w:val="num" w:pos="1358"/>
        </w:tabs>
        <w:ind w:left="1358" w:hanging="224"/>
      </w:pPr>
    </w:lvl>
    <w:lvl w:ilvl="5">
      <w:start w:val="6"/>
      <w:numFmt w:val="upperLetter"/>
      <w:lvlText w:val="%6. "/>
      <w:lvlJc w:val="left"/>
      <w:pPr>
        <w:tabs>
          <w:tab w:val="num" w:pos="1582"/>
        </w:tabs>
        <w:ind w:left="1582" w:hanging="224"/>
      </w:pPr>
    </w:lvl>
    <w:lvl w:ilvl="6">
      <w:start w:val="7"/>
      <w:numFmt w:val="upperLetter"/>
      <w:lvlText w:val="%7. "/>
      <w:lvlJc w:val="left"/>
      <w:pPr>
        <w:tabs>
          <w:tab w:val="num" w:pos="1806"/>
        </w:tabs>
        <w:ind w:left="1806" w:hanging="224"/>
      </w:pPr>
    </w:lvl>
    <w:lvl w:ilvl="7">
      <w:start w:val="8"/>
      <w:numFmt w:val="upperLetter"/>
      <w:lvlText w:val="%8. "/>
      <w:lvlJc w:val="left"/>
      <w:pPr>
        <w:tabs>
          <w:tab w:val="num" w:pos="2030"/>
        </w:tabs>
        <w:ind w:left="2030" w:hanging="224"/>
      </w:pPr>
    </w:lvl>
    <w:lvl w:ilvl="8">
      <w:start w:val="9"/>
      <w:numFmt w:val="upperLetter"/>
      <w:lvlText w:val="%9. "/>
      <w:lvlJc w:val="left"/>
      <w:pPr>
        <w:tabs>
          <w:tab w:val="num" w:pos="2254"/>
        </w:tabs>
        <w:ind w:left="2254" w:hanging="224"/>
      </w:pPr>
    </w:lvl>
  </w:abstractNum>
  <w:abstractNum w:abstractNumId="12" w15:restartNumberingAfterBreak="0">
    <w:nsid w:val="00EB77B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2D41C40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07ED34C6"/>
    <w:multiLevelType w:val="multilevel"/>
    <w:tmpl w:val="313C4404"/>
    <w:numStyleLink w:val="StyleNumbered"/>
  </w:abstractNum>
  <w:abstractNum w:abstractNumId="15" w15:restartNumberingAfterBreak="0">
    <w:nsid w:val="10820AA7"/>
    <w:multiLevelType w:val="hybridMultilevel"/>
    <w:tmpl w:val="B30096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3FE24B9"/>
    <w:multiLevelType w:val="multilevel"/>
    <w:tmpl w:val="313C4404"/>
    <w:numStyleLink w:val="StyleNumbered"/>
  </w:abstractNum>
  <w:abstractNum w:abstractNumId="17" w15:restartNumberingAfterBreak="0">
    <w:nsid w:val="141C3365"/>
    <w:multiLevelType w:val="hybridMultilevel"/>
    <w:tmpl w:val="C7DCB882"/>
    <w:name w:val="Numbering 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1E034C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1D3C3635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1DBB3F2C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2F5C060F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301562F5"/>
    <w:multiLevelType w:val="multilevel"/>
    <w:tmpl w:val="022E165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329243AC"/>
    <w:multiLevelType w:val="hybridMultilevel"/>
    <w:tmpl w:val="EB244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41A62"/>
    <w:multiLevelType w:val="multilevel"/>
    <w:tmpl w:val="313C4404"/>
    <w:numStyleLink w:val="StyleNumbered"/>
  </w:abstractNum>
  <w:abstractNum w:abstractNumId="25" w15:restartNumberingAfterBreak="0">
    <w:nsid w:val="3C875911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407E5588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41077E51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48192D0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9323B8D"/>
    <w:multiLevelType w:val="hybridMultilevel"/>
    <w:tmpl w:val="B378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0481D"/>
    <w:multiLevelType w:val="multilevel"/>
    <w:tmpl w:val="313C4404"/>
    <w:numStyleLink w:val="StyleNumbered"/>
  </w:abstractNum>
  <w:abstractNum w:abstractNumId="31" w15:restartNumberingAfterBreak="0">
    <w:nsid w:val="55253321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1677BE7"/>
    <w:multiLevelType w:val="multilevel"/>
    <w:tmpl w:val="313C4404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ascii="Verdana" w:hAnsi="Verdana" w:hint="default"/>
        <w:kern w:val="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68CB1433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6DD12EB5"/>
    <w:multiLevelType w:val="multilevel"/>
    <w:tmpl w:val="313C4404"/>
    <w:numStyleLink w:val="StyleNumbered"/>
  </w:abstractNum>
  <w:abstractNum w:abstractNumId="35" w15:restartNumberingAfterBreak="0">
    <w:nsid w:val="7AE272AC"/>
    <w:multiLevelType w:val="hybridMultilevel"/>
    <w:tmpl w:val="DF020A2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B787A5E"/>
    <w:multiLevelType w:val="multilevel"/>
    <w:tmpl w:val="313C4404"/>
    <w:numStyleLink w:val="StyleNumbered"/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28"/>
  </w:num>
  <w:num w:numId="16">
    <w:abstractNumId w:val="22"/>
  </w:num>
  <w:num w:numId="17">
    <w:abstractNumId w:val="32"/>
  </w:num>
  <w:num w:numId="18">
    <w:abstractNumId w:val="36"/>
  </w:num>
  <w:num w:numId="19">
    <w:abstractNumId w:val="12"/>
  </w:num>
  <w:num w:numId="20">
    <w:abstractNumId w:val="19"/>
  </w:num>
  <w:num w:numId="21">
    <w:abstractNumId w:val="26"/>
  </w:num>
  <w:num w:numId="22">
    <w:abstractNumId w:val="33"/>
  </w:num>
  <w:num w:numId="23">
    <w:abstractNumId w:val="18"/>
  </w:num>
  <w:num w:numId="24">
    <w:abstractNumId w:val="25"/>
  </w:num>
  <w:num w:numId="25">
    <w:abstractNumId w:val="31"/>
  </w:num>
  <w:num w:numId="26">
    <w:abstractNumId w:val="20"/>
  </w:num>
  <w:num w:numId="27">
    <w:abstractNumId w:val="21"/>
  </w:num>
  <w:num w:numId="28">
    <w:abstractNumId w:val="13"/>
  </w:num>
  <w:num w:numId="29">
    <w:abstractNumId w:val="27"/>
  </w:num>
  <w:num w:numId="30">
    <w:abstractNumId w:val="14"/>
  </w:num>
  <w:num w:numId="31">
    <w:abstractNumId w:val="30"/>
  </w:num>
  <w:num w:numId="32">
    <w:abstractNumId w:val="24"/>
  </w:num>
  <w:num w:numId="33">
    <w:abstractNumId w:val="16"/>
  </w:num>
  <w:num w:numId="34">
    <w:abstractNumId w:val="34"/>
  </w:num>
  <w:num w:numId="35">
    <w:abstractNumId w:val="35"/>
  </w:num>
  <w:num w:numId="36">
    <w:abstractNumId w:val="29"/>
  </w:num>
  <w:num w:numId="37">
    <w:abstractNumId w:val="1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FD"/>
    <w:rsid w:val="000151B5"/>
    <w:rsid w:val="00024978"/>
    <w:rsid w:val="00032EB1"/>
    <w:rsid w:val="00036552"/>
    <w:rsid w:val="00036BFD"/>
    <w:rsid w:val="00041252"/>
    <w:rsid w:val="00043930"/>
    <w:rsid w:val="0005153B"/>
    <w:rsid w:val="00054AF3"/>
    <w:rsid w:val="0006029F"/>
    <w:rsid w:val="000612F8"/>
    <w:rsid w:val="00061D2F"/>
    <w:rsid w:val="00066806"/>
    <w:rsid w:val="000743FB"/>
    <w:rsid w:val="00074C7A"/>
    <w:rsid w:val="00097C59"/>
    <w:rsid w:val="00097F75"/>
    <w:rsid w:val="000A337C"/>
    <w:rsid w:val="000A5F66"/>
    <w:rsid w:val="000B7DAF"/>
    <w:rsid w:val="000C18E6"/>
    <w:rsid w:val="000F1867"/>
    <w:rsid w:val="000F5C9A"/>
    <w:rsid w:val="00100610"/>
    <w:rsid w:val="00101045"/>
    <w:rsid w:val="00112EF6"/>
    <w:rsid w:val="00116AB5"/>
    <w:rsid w:val="00117962"/>
    <w:rsid w:val="00132913"/>
    <w:rsid w:val="00137E42"/>
    <w:rsid w:val="00142D9E"/>
    <w:rsid w:val="00150FBE"/>
    <w:rsid w:val="00155FCC"/>
    <w:rsid w:val="0016035D"/>
    <w:rsid w:val="00163199"/>
    <w:rsid w:val="001660F3"/>
    <w:rsid w:val="00173671"/>
    <w:rsid w:val="00177217"/>
    <w:rsid w:val="001809DF"/>
    <w:rsid w:val="00186002"/>
    <w:rsid w:val="0018678F"/>
    <w:rsid w:val="001876FC"/>
    <w:rsid w:val="001A3F7F"/>
    <w:rsid w:val="001E0D35"/>
    <w:rsid w:val="001F1DE0"/>
    <w:rsid w:val="002015B8"/>
    <w:rsid w:val="00203564"/>
    <w:rsid w:val="00210AB0"/>
    <w:rsid w:val="00217F17"/>
    <w:rsid w:val="002233CA"/>
    <w:rsid w:val="0022536E"/>
    <w:rsid w:val="00234EDF"/>
    <w:rsid w:val="002516DC"/>
    <w:rsid w:val="002606A4"/>
    <w:rsid w:val="002626EB"/>
    <w:rsid w:val="00271D09"/>
    <w:rsid w:val="00274067"/>
    <w:rsid w:val="00283CE5"/>
    <w:rsid w:val="002939F0"/>
    <w:rsid w:val="002975FE"/>
    <w:rsid w:val="002A22CE"/>
    <w:rsid w:val="002C02EF"/>
    <w:rsid w:val="002C28C9"/>
    <w:rsid w:val="002C6244"/>
    <w:rsid w:val="002D627A"/>
    <w:rsid w:val="002F0108"/>
    <w:rsid w:val="00302CBC"/>
    <w:rsid w:val="00316F95"/>
    <w:rsid w:val="00330254"/>
    <w:rsid w:val="003327AC"/>
    <w:rsid w:val="0034016B"/>
    <w:rsid w:val="00344C43"/>
    <w:rsid w:val="00350FF2"/>
    <w:rsid w:val="00356D99"/>
    <w:rsid w:val="003667C6"/>
    <w:rsid w:val="003705F3"/>
    <w:rsid w:val="0037229D"/>
    <w:rsid w:val="00375EF0"/>
    <w:rsid w:val="00387375"/>
    <w:rsid w:val="00390FB9"/>
    <w:rsid w:val="00397893"/>
    <w:rsid w:val="003B180D"/>
    <w:rsid w:val="003C4391"/>
    <w:rsid w:val="003C7862"/>
    <w:rsid w:val="003C7C6A"/>
    <w:rsid w:val="003D31B9"/>
    <w:rsid w:val="003F5858"/>
    <w:rsid w:val="00402D12"/>
    <w:rsid w:val="004037D4"/>
    <w:rsid w:val="0042609E"/>
    <w:rsid w:val="00435D5F"/>
    <w:rsid w:val="00437EDC"/>
    <w:rsid w:val="00443569"/>
    <w:rsid w:val="00451A44"/>
    <w:rsid w:val="004532DE"/>
    <w:rsid w:val="00453335"/>
    <w:rsid w:val="004561D6"/>
    <w:rsid w:val="004574A1"/>
    <w:rsid w:val="00457537"/>
    <w:rsid w:val="00466973"/>
    <w:rsid w:val="0047681C"/>
    <w:rsid w:val="00485BE8"/>
    <w:rsid w:val="00494DC7"/>
    <w:rsid w:val="004A0D63"/>
    <w:rsid w:val="004A2D02"/>
    <w:rsid w:val="004A2D38"/>
    <w:rsid w:val="004B3504"/>
    <w:rsid w:val="004C6FED"/>
    <w:rsid w:val="004D5D80"/>
    <w:rsid w:val="004D6A49"/>
    <w:rsid w:val="004D6B8D"/>
    <w:rsid w:val="004F3D8C"/>
    <w:rsid w:val="004F7C98"/>
    <w:rsid w:val="00501228"/>
    <w:rsid w:val="0050250C"/>
    <w:rsid w:val="00520116"/>
    <w:rsid w:val="00524B73"/>
    <w:rsid w:val="0054345E"/>
    <w:rsid w:val="005434E5"/>
    <w:rsid w:val="00556E7F"/>
    <w:rsid w:val="00565593"/>
    <w:rsid w:val="00573304"/>
    <w:rsid w:val="005737B2"/>
    <w:rsid w:val="00577019"/>
    <w:rsid w:val="00577591"/>
    <w:rsid w:val="00580FA5"/>
    <w:rsid w:val="0058380B"/>
    <w:rsid w:val="00594F29"/>
    <w:rsid w:val="005A3A0D"/>
    <w:rsid w:val="005B1B8C"/>
    <w:rsid w:val="005D777B"/>
    <w:rsid w:val="005E662C"/>
    <w:rsid w:val="005F33D1"/>
    <w:rsid w:val="006035E8"/>
    <w:rsid w:val="00604EC9"/>
    <w:rsid w:val="006077FB"/>
    <w:rsid w:val="006142FC"/>
    <w:rsid w:val="00631E19"/>
    <w:rsid w:val="00632ED8"/>
    <w:rsid w:val="00636D81"/>
    <w:rsid w:val="0063719F"/>
    <w:rsid w:val="0064559E"/>
    <w:rsid w:val="0065062E"/>
    <w:rsid w:val="00654680"/>
    <w:rsid w:val="00666432"/>
    <w:rsid w:val="0068031B"/>
    <w:rsid w:val="00680C46"/>
    <w:rsid w:val="0069357E"/>
    <w:rsid w:val="006973DA"/>
    <w:rsid w:val="006A1245"/>
    <w:rsid w:val="006B1CBE"/>
    <w:rsid w:val="006D32BD"/>
    <w:rsid w:val="006E5223"/>
    <w:rsid w:val="006F4810"/>
    <w:rsid w:val="006F6623"/>
    <w:rsid w:val="006F787A"/>
    <w:rsid w:val="006F795A"/>
    <w:rsid w:val="00700D62"/>
    <w:rsid w:val="007022CC"/>
    <w:rsid w:val="00704084"/>
    <w:rsid w:val="00707C9C"/>
    <w:rsid w:val="00707CDB"/>
    <w:rsid w:val="00712940"/>
    <w:rsid w:val="0072496A"/>
    <w:rsid w:val="007376D5"/>
    <w:rsid w:val="00747127"/>
    <w:rsid w:val="007532D9"/>
    <w:rsid w:val="00762DBC"/>
    <w:rsid w:val="007659CC"/>
    <w:rsid w:val="00766A52"/>
    <w:rsid w:val="00773F5A"/>
    <w:rsid w:val="00781E97"/>
    <w:rsid w:val="0078317D"/>
    <w:rsid w:val="007A4F27"/>
    <w:rsid w:val="007A65AA"/>
    <w:rsid w:val="007B169D"/>
    <w:rsid w:val="007C0614"/>
    <w:rsid w:val="007D3ECE"/>
    <w:rsid w:val="007F021F"/>
    <w:rsid w:val="007F6D72"/>
    <w:rsid w:val="00815E45"/>
    <w:rsid w:val="0082043F"/>
    <w:rsid w:val="00834A96"/>
    <w:rsid w:val="00853E28"/>
    <w:rsid w:val="008678AA"/>
    <w:rsid w:val="00870375"/>
    <w:rsid w:val="00870B96"/>
    <w:rsid w:val="008720D2"/>
    <w:rsid w:val="00874B4F"/>
    <w:rsid w:val="00884BE7"/>
    <w:rsid w:val="00892B77"/>
    <w:rsid w:val="008A0398"/>
    <w:rsid w:val="008B2D89"/>
    <w:rsid w:val="008B5D1A"/>
    <w:rsid w:val="008D292E"/>
    <w:rsid w:val="008E74DA"/>
    <w:rsid w:val="008F2F60"/>
    <w:rsid w:val="008F4529"/>
    <w:rsid w:val="008F4A29"/>
    <w:rsid w:val="00902E2A"/>
    <w:rsid w:val="00905CFD"/>
    <w:rsid w:val="00911474"/>
    <w:rsid w:val="00927D86"/>
    <w:rsid w:val="00930C55"/>
    <w:rsid w:val="00931DD6"/>
    <w:rsid w:val="009343B3"/>
    <w:rsid w:val="009466E8"/>
    <w:rsid w:val="00953C91"/>
    <w:rsid w:val="00981514"/>
    <w:rsid w:val="00987DB8"/>
    <w:rsid w:val="00991736"/>
    <w:rsid w:val="0099617E"/>
    <w:rsid w:val="00996262"/>
    <w:rsid w:val="00996339"/>
    <w:rsid w:val="009B1E72"/>
    <w:rsid w:val="009B2360"/>
    <w:rsid w:val="009C44B7"/>
    <w:rsid w:val="009C63F7"/>
    <w:rsid w:val="009D0C5C"/>
    <w:rsid w:val="009E0750"/>
    <w:rsid w:val="009E2CFB"/>
    <w:rsid w:val="009F6868"/>
    <w:rsid w:val="00A14405"/>
    <w:rsid w:val="00A22F11"/>
    <w:rsid w:val="00A2569B"/>
    <w:rsid w:val="00A36074"/>
    <w:rsid w:val="00A45705"/>
    <w:rsid w:val="00A5042D"/>
    <w:rsid w:val="00A53FC5"/>
    <w:rsid w:val="00A65B10"/>
    <w:rsid w:val="00A70298"/>
    <w:rsid w:val="00A80AE0"/>
    <w:rsid w:val="00AC0A1F"/>
    <w:rsid w:val="00AE0FF1"/>
    <w:rsid w:val="00AE228F"/>
    <w:rsid w:val="00B0562C"/>
    <w:rsid w:val="00B0759E"/>
    <w:rsid w:val="00B13DB6"/>
    <w:rsid w:val="00B3331E"/>
    <w:rsid w:val="00B3775C"/>
    <w:rsid w:val="00B41398"/>
    <w:rsid w:val="00B43827"/>
    <w:rsid w:val="00B4649C"/>
    <w:rsid w:val="00B60BAF"/>
    <w:rsid w:val="00B73A43"/>
    <w:rsid w:val="00B803DE"/>
    <w:rsid w:val="00B908B9"/>
    <w:rsid w:val="00B96C6E"/>
    <w:rsid w:val="00BA0B8E"/>
    <w:rsid w:val="00BA6DE8"/>
    <w:rsid w:val="00BB3DDC"/>
    <w:rsid w:val="00BB4931"/>
    <w:rsid w:val="00BD2B2D"/>
    <w:rsid w:val="00BF3981"/>
    <w:rsid w:val="00C026B2"/>
    <w:rsid w:val="00C0355E"/>
    <w:rsid w:val="00C06819"/>
    <w:rsid w:val="00C07C9A"/>
    <w:rsid w:val="00C07CF9"/>
    <w:rsid w:val="00C12EE9"/>
    <w:rsid w:val="00C14F94"/>
    <w:rsid w:val="00C239F1"/>
    <w:rsid w:val="00C27780"/>
    <w:rsid w:val="00C350F8"/>
    <w:rsid w:val="00C406C0"/>
    <w:rsid w:val="00C6387B"/>
    <w:rsid w:val="00C75593"/>
    <w:rsid w:val="00C8153C"/>
    <w:rsid w:val="00C954F1"/>
    <w:rsid w:val="00CD09A5"/>
    <w:rsid w:val="00CD7FF5"/>
    <w:rsid w:val="00D0340F"/>
    <w:rsid w:val="00D30A73"/>
    <w:rsid w:val="00D33102"/>
    <w:rsid w:val="00D3520B"/>
    <w:rsid w:val="00D442EF"/>
    <w:rsid w:val="00D530C8"/>
    <w:rsid w:val="00D5695C"/>
    <w:rsid w:val="00D56ABD"/>
    <w:rsid w:val="00D60ED8"/>
    <w:rsid w:val="00D62856"/>
    <w:rsid w:val="00D70CE1"/>
    <w:rsid w:val="00D713EB"/>
    <w:rsid w:val="00D7209E"/>
    <w:rsid w:val="00D765C3"/>
    <w:rsid w:val="00D95904"/>
    <w:rsid w:val="00DA4C06"/>
    <w:rsid w:val="00DC0CEC"/>
    <w:rsid w:val="00DC18FE"/>
    <w:rsid w:val="00DD3927"/>
    <w:rsid w:val="00DE6F2F"/>
    <w:rsid w:val="00E0026E"/>
    <w:rsid w:val="00E062AB"/>
    <w:rsid w:val="00E14FA3"/>
    <w:rsid w:val="00E257B5"/>
    <w:rsid w:val="00E32886"/>
    <w:rsid w:val="00E450B6"/>
    <w:rsid w:val="00E62FD1"/>
    <w:rsid w:val="00E63093"/>
    <w:rsid w:val="00E70EDF"/>
    <w:rsid w:val="00E71B00"/>
    <w:rsid w:val="00E82743"/>
    <w:rsid w:val="00E8566B"/>
    <w:rsid w:val="00E94AA9"/>
    <w:rsid w:val="00EA23C8"/>
    <w:rsid w:val="00EA788F"/>
    <w:rsid w:val="00EC1CC3"/>
    <w:rsid w:val="00EC515E"/>
    <w:rsid w:val="00EC54CD"/>
    <w:rsid w:val="00ED089A"/>
    <w:rsid w:val="00ED1CFE"/>
    <w:rsid w:val="00ED3492"/>
    <w:rsid w:val="00EF4083"/>
    <w:rsid w:val="00EF50CC"/>
    <w:rsid w:val="00F05540"/>
    <w:rsid w:val="00F10841"/>
    <w:rsid w:val="00F17CCA"/>
    <w:rsid w:val="00F23C77"/>
    <w:rsid w:val="00F2589D"/>
    <w:rsid w:val="00F40E15"/>
    <w:rsid w:val="00F454A1"/>
    <w:rsid w:val="00F64DAA"/>
    <w:rsid w:val="00F667D3"/>
    <w:rsid w:val="00F74BD8"/>
    <w:rsid w:val="00F914A8"/>
    <w:rsid w:val="00F95818"/>
    <w:rsid w:val="00F95DFC"/>
    <w:rsid w:val="00FA4461"/>
    <w:rsid w:val="00FA5E91"/>
    <w:rsid w:val="00FB133B"/>
    <w:rsid w:val="00FB3C8C"/>
    <w:rsid w:val="00FB4426"/>
    <w:rsid w:val="00FB7358"/>
    <w:rsid w:val="00FD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char;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F5877642-E371-4A2E-B8EF-86454AAE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D12"/>
    <w:pPr>
      <w:widowControl w:val="0"/>
      <w:suppressAutoHyphens/>
    </w:pPr>
    <w:rPr>
      <w:rFonts w:ascii="Arial" w:eastAsia="Arial Unicode MS" w:hAnsi="Arial"/>
      <w:kern w:val="1"/>
      <w:szCs w:val="24"/>
    </w:rPr>
  </w:style>
  <w:style w:type="paragraph" w:styleId="Heading1">
    <w:name w:val="heading 1"/>
    <w:basedOn w:val="Heading"/>
    <w:next w:val="BodyText"/>
    <w:link w:val="Heading1Char"/>
    <w:qFormat/>
    <w:rsid w:val="00054AF3"/>
    <w:pPr>
      <w:numPr>
        <w:numId w:val="1"/>
      </w:numPr>
      <w:outlineLvl w:val="0"/>
    </w:pPr>
    <w:rPr>
      <w:bCs/>
      <w:szCs w:val="32"/>
    </w:rPr>
  </w:style>
  <w:style w:type="paragraph" w:styleId="Heading2">
    <w:name w:val="heading 2"/>
    <w:basedOn w:val="Heading"/>
    <w:next w:val="BodyText"/>
    <w:link w:val="Heading2Char"/>
    <w:qFormat/>
    <w:rsid w:val="00054AF3"/>
    <w:pPr>
      <w:numPr>
        <w:ilvl w:val="1"/>
        <w:numId w:val="1"/>
      </w:numPr>
      <w:spacing w:before="180"/>
      <w:outlineLvl w:val="1"/>
    </w:pPr>
    <w:rPr>
      <w:bCs/>
      <w:iCs/>
      <w:sz w:val="28"/>
    </w:rPr>
  </w:style>
  <w:style w:type="paragraph" w:styleId="Heading3">
    <w:name w:val="heading 3"/>
    <w:basedOn w:val="Heading"/>
    <w:next w:val="BodyText"/>
    <w:qFormat/>
    <w:rsid w:val="00054AF3"/>
    <w:pPr>
      <w:numPr>
        <w:ilvl w:val="2"/>
        <w:numId w:val="1"/>
      </w:numPr>
      <w:spacing w:before="120"/>
      <w:outlineLvl w:val="2"/>
    </w:pPr>
    <w:rPr>
      <w:bCs/>
      <w:sz w:val="26"/>
    </w:rPr>
  </w:style>
  <w:style w:type="paragraph" w:styleId="Heading4">
    <w:name w:val="heading 4"/>
    <w:basedOn w:val="Heading"/>
    <w:next w:val="BodyText"/>
    <w:qFormat/>
    <w:rsid w:val="00054AF3"/>
    <w:pPr>
      <w:numPr>
        <w:ilvl w:val="3"/>
        <w:numId w:val="1"/>
      </w:numPr>
      <w:spacing w:before="120"/>
      <w:outlineLvl w:val="3"/>
    </w:pPr>
    <w:rPr>
      <w:bCs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054AF3"/>
    <w:pPr>
      <w:numPr>
        <w:ilvl w:val="4"/>
        <w:numId w:val="1"/>
      </w:numPr>
      <w:spacing w:before="120"/>
      <w:outlineLvl w:val="4"/>
    </w:pPr>
    <w:rPr>
      <w:bCs/>
      <w:sz w:val="23"/>
      <w:szCs w:val="24"/>
    </w:rPr>
  </w:style>
  <w:style w:type="paragraph" w:styleId="Heading6">
    <w:name w:val="heading 6"/>
    <w:basedOn w:val="Heading"/>
    <w:next w:val="BodyText"/>
    <w:qFormat/>
    <w:rsid w:val="00054AF3"/>
    <w:pPr>
      <w:numPr>
        <w:ilvl w:val="5"/>
        <w:numId w:val="1"/>
      </w:numPr>
      <w:spacing w:before="120"/>
      <w:outlineLvl w:val="5"/>
    </w:pPr>
    <w:rPr>
      <w:bCs/>
      <w:sz w:val="23"/>
      <w:szCs w:val="21"/>
    </w:rPr>
  </w:style>
  <w:style w:type="paragraph" w:styleId="Heading7">
    <w:name w:val="heading 7"/>
    <w:basedOn w:val="Heading"/>
    <w:next w:val="BodyText"/>
    <w:qFormat/>
    <w:rsid w:val="00054AF3"/>
    <w:pPr>
      <w:numPr>
        <w:ilvl w:val="6"/>
        <w:numId w:val="1"/>
      </w:numPr>
      <w:spacing w:before="120"/>
      <w:outlineLvl w:val="6"/>
    </w:pPr>
    <w:rPr>
      <w:bCs/>
      <w:sz w:val="23"/>
      <w:szCs w:val="21"/>
    </w:rPr>
  </w:style>
  <w:style w:type="paragraph" w:styleId="Heading8">
    <w:name w:val="heading 8"/>
    <w:basedOn w:val="Heading"/>
    <w:next w:val="BodyText"/>
    <w:qFormat/>
    <w:rsid w:val="00054AF3"/>
    <w:pPr>
      <w:numPr>
        <w:ilvl w:val="7"/>
        <w:numId w:val="1"/>
      </w:numPr>
      <w:spacing w:before="120"/>
      <w:outlineLvl w:val="7"/>
    </w:pPr>
    <w:rPr>
      <w:bCs/>
      <w:sz w:val="23"/>
      <w:szCs w:val="21"/>
    </w:rPr>
  </w:style>
  <w:style w:type="paragraph" w:styleId="Heading9">
    <w:name w:val="heading 9"/>
    <w:basedOn w:val="Heading"/>
    <w:next w:val="BodyText"/>
    <w:qFormat/>
    <w:rsid w:val="00054AF3"/>
    <w:pPr>
      <w:numPr>
        <w:ilvl w:val="8"/>
        <w:numId w:val="1"/>
      </w:numPr>
      <w:spacing w:before="120"/>
      <w:outlineLvl w:val="8"/>
    </w:pPr>
    <w:rPr>
      <w:bCs/>
      <w:sz w:val="23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DocMetaCentre">
    <w:name w:val="z DocMeta Centre"/>
    <w:basedOn w:val="zDocMeta"/>
    <w:rsid w:val="00A70298"/>
    <w:pPr>
      <w:jc w:val="center"/>
    </w:pPr>
  </w:style>
  <w:style w:type="paragraph" w:styleId="ListBullet2">
    <w:name w:val="List Bullet 2"/>
    <w:basedOn w:val="Normal"/>
    <w:rsid w:val="007F6D72"/>
    <w:pPr>
      <w:numPr>
        <w:numId w:val="4"/>
      </w:numPr>
      <w:spacing w:before="40" w:after="40"/>
      <w:ind w:left="641" w:hanging="357"/>
    </w:pPr>
  </w:style>
  <w:style w:type="character" w:styleId="Hyperlink">
    <w:name w:val="Hyperlink"/>
    <w:rPr>
      <w:rFonts w:ascii="Verdana" w:hAnsi="Verdana"/>
      <w:color w:val="000080"/>
      <w:sz w:val="18"/>
      <w:u w:val="single"/>
    </w:rPr>
  </w:style>
  <w:style w:type="character" w:styleId="FollowedHyperlink">
    <w:name w:val="FollowedHyperlink"/>
    <w:rsid w:val="00884BE7"/>
    <w:rPr>
      <w:rFonts w:ascii="Arial" w:hAnsi="Arial"/>
      <w:color w:val="800000"/>
      <w:sz w:val="18"/>
      <w:u w:val="single"/>
    </w:rPr>
  </w:style>
  <w:style w:type="paragraph" w:customStyle="1" w:styleId="Heading">
    <w:name w:val="Heading"/>
    <w:basedOn w:val="Normal"/>
    <w:next w:val="BodyText"/>
    <w:link w:val="HeadingChar"/>
    <w:rsid w:val="00443569"/>
    <w:pPr>
      <w:keepNext/>
      <w:spacing w:before="240" w:after="120"/>
    </w:pPr>
    <w:rPr>
      <w:rFonts w:eastAsia="MS Mincho" w:cs="Tahoma"/>
      <w:b/>
      <w:kern w:val="30"/>
      <w:sz w:val="30"/>
      <w:szCs w:val="28"/>
    </w:rPr>
  </w:style>
  <w:style w:type="paragraph" w:styleId="BodyText">
    <w:name w:val="Body Text"/>
    <w:basedOn w:val="Normal"/>
    <w:link w:val="BodyTextChar"/>
    <w:rsid w:val="002606A4"/>
    <w:pPr>
      <w:spacing w:before="60" w:after="180" w:line="240" w:lineRule="exact"/>
    </w:pPr>
  </w:style>
  <w:style w:type="paragraph" w:customStyle="1" w:styleId="zDocMetaBold">
    <w:name w:val="z DocMeta Bold"/>
    <w:basedOn w:val="zDocMetaCentre"/>
    <w:rsid w:val="00A70298"/>
    <w:rPr>
      <w:b/>
    </w:rPr>
  </w:style>
  <w:style w:type="paragraph" w:customStyle="1" w:styleId="BodyTextBold">
    <w:name w:val="Body Text + Bold"/>
    <w:basedOn w:val="BodyText"/>
    <w:link w:val="BodyTextBoldCharChar"/>
    <w:rsid w:val="003D31B9"/>
    <w:rPr>
      <w:b/>
      <w:bCs/>
    </w:rPr>
  </w:style>
  <w:style w:type="paragraph" w:customStyle="1" w:styleId="zDocMeta">
    <w:name w:val="z DocMeta"/>
    <w:basedOn w:val="BodyText"/>
    <w:rsid w:val="00A70298"/>
    <w:pPr>
      <w:spacing w:before="0" w:after="0"/>
    </w:pPr>
    <w:rPr>
      <w:sz w:val="16"/>
    </w:rPr>
  </w:style>
  <w:style w:type="paragraph" w:styleId="BodyTextIndent">
    <w:name w:val="Body Text Indent"/>
    <w:basedOn w:val="BodyText"/>
    <w:rsid w:val="007A65AA"/>
    <w:pPr>
      <w:ind w:left="709"/>
    </w:pPr>
  </w:style>
  <w:style w:type="paragraph" w:styleId="TableofFigures">
    <w:name w:val="table of figures"/>
    <w:basedOn w:val="Normal"/>
    <w:next w:val="Normal"/>
    <w:semiHidden/>
    <w:rsid w:val="00B73A43"/>
  </w:style>
  <w:style w:type="paragraph" w:styleId="Subtitle">
    <w:name w:val="Subtitle"/>
    <w:basedOn w:val="zDocTitle"/>
    <w:next w:val="BodyText"/>
    <w:link w:val="SubtitleChar"/>
    <w:qFormat/>
    <w:rsid w:val="00177217"/>
    <w:pPr>
      <w:spacing w:before="0" w:after="0"/>
    </w:pPr>
    <w:rPr>
      <w:iCs/>
      <w:sz w:val="28"/>
      <w:szCs w:val="28"/>
    </w:rPr>
  </w:style>
  <w:style w:type="paragraph" w:customStyle="1" w:styleId="TableContents">
    <w:name w:val="Table Contents"/>
    <w:basedOn w:val="Normal"/>
    <w:pPr>
      <w:suppressLineNumbers/>
    </w:pPr>
    <w:rPr>
      <w:sz w:val="16"/>
    </w:rPr>
  </w:style>
  <w:style w:type="paragraph" w:customStyle="1" w:styleId="zDocFooterBlueDot">
    <w:name w:val="z DocFooter Blue Dot"/>
    <w:basedOn w:val="zDocCoverBlueDot"/>
    <w:rsid w:val="002975FE"/>
    <w:pPr>
      <w:spacing w:after="0"/>
    </w:pPr>
  </w:style>
  <w:style w:type="paragraph" w:customStyle="1" w:styleId="zDocCover16pt">
    <w:name w:val="z DocCover 16pt"/>
    <w:basedOn w:val="zDocCover"/>
    <w:rsid w:val="00EC1CC3"/>
    <w:pPr>
      <w:jc w:val="center"/>
    </w:pPr>
    <w:rPr>
      <w:sz w:val="32"/>
    </w:rPr>
  </w:style>
  <w:style w:type="paragraph" w:customStyle="1" w:styleId="zDocTitle">
    <w:name w:val="z Doc Title"/>
    <w:basedOn w:val="Normal"/>
    <w:rsid w:val="00043930"/>
    <w:pPr>
      <w:keepNext/>
      <w:spacing w:before="240" w:after="120"/>
      <w:ind w:left="567"/>
    </w:pPr>
    <w:rPr>
      <w:rFonts w:eastAsia="MS Mincho" w:cs="Tahoma"/>
      <w:b/>
      <w:sz w:val="44"/>
      <w:szCs w:val="36"/>
    </w:rPr>
  </w:style>
  <w:style w:type="paragraph" w:styleId="BalloonText">
    <w:name w:val="Balloon Text"/>
    <w:basedOn w:val="Normal"/>
    <w:semiHidden/>
    <w:rsid w:val="00437EDC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link w:val="PreformattedTextChar"/>
    <w:rsid w:val="007A65AA"/>
    <w:pPr>
      <w:spacing w:before="40" w:after="40"/>
    </w:pPr>
    <w:rPr>
      <w:rFonts w:ascii="Courier New" w:eastAsia="Courier New" w:hAnsi="Courier New" w:cs="Courier New"/>
      <w:szCs w:val="20"/>
    </w:rPr>
  </w:style>
  <w:style w:type="paragraph" w:customStyle="1" w:styleId="Quotations">
    <w:name w:val="Quotations"/>
    <w:basedOn w:val="Normal"/>
    <w:rsid w:val="0058380B"/>
    <w:pPr>
      <w:spacing w:after="283"/>
      <w:ind w:left="567" w:right="567"/>
      <w:jc w:val="both"/>
    </w:pPr>
  </w:style>
  <w:style w:type="paragraph" w:customStyle="1" w:styleId="Appendix">
    <w:name w:val="Appendix"/>
    <w:basedOn w:val="Heading1"/>
    <w:next w:val="BodyText"/>
    <w:pPr>
      <w:numPr>
        <w:numId w:val="2"/>
      </w:numPr>
    </w:pPr>
  </w:style>
  <w:style w:type="paragraph" w:styleId="Header">
    <w:name w:val="header"/>
    <w:basedOn w:val="Normal"/>
    <w:link w:val="HeaderChar"/>
    <w:pPr>
      <w:suppressLineNumbers/>
      <w:tabs>
        <w:tab w:val="center" w:pos="4818"/>
        <w:tab w:val="right" w:pos="9637"/>
      </w:tabs>
      <w:jc w:val="center"/>
    </w:pPr>
    <w:rPr>
      <w:sz w:val="16"/>
    </w:rPr>
  </w:style>
  <w:style w:type="paragraph" w:styleId="Footer">
    <w:name w:val="footer"/>
    <w:basedOn w:val="Normal"/>
    <w:rsid w:val="00CD09A5"/>
    <w:pPr>
      <w:tabs>
        <w:tab w:val="center" w:pos="4153"/>
        <w:tab w:val="right" w:pos="830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9"/>
        <w:tab w:val="right" w:pos="9638"/>
      </w:tabs>
      <w:jc w:val="right"/>
    </w:pPr>
    <w:rPr>
      <w:sz w:val="16"/>
    </w:rPr>
  </w:style>
  <w:style w:type="paragraph" w:customStyle="1" w:styleId="zHeaderleft">
    <w:name w:val="z Header left"/>
    <w:basedOn w:val="Header"/>
    <w:link w:val="zHeaderleftCharChar"/>
    <w:rsid w:val="00302CBC"/>
    <w:pPr>
      <w:jc w:val="left"/>
    </w:pPr>
    <w:rPr>
      <w:b/>
      <w:color w:val="FF0000"/>
    </w:rPr>
  </w:style>
  <w:style w:type="character" w:customStyle="1" w:styleId="HeadingChar">
    <w:name w:val="Heading Char"/>
    <w:basedOn w:val="DefaultParagraphFont"/>
    <w:link w:val="Heading"/>
    <w:rsid w:val="00443569"/>
    <w:rPr>
      <w:rFonts w:ascii="Arial" w:eastAsia="MS Mincho" w:hAnsi="Arial" w:cs="Tahoma"/>
      <w:b/>
      <w:kern w:val="30"/>
      <w:sz w:val="30"/>
      <w:szCs w:val="28"/>
      <w:lang w:val="en-GB" w:bidi="ar-SA"/>
    </w:rPr>
  </w:style>
  <w:style w:type="character" w:customStyle="1" w:styleId="HeaderChar">
    <w:name w:val="Header Char"/>
    <w:basedOn w:val="DefaultParagraphFont"/>
    <w:link w:val="Header"/>
    <w:rsid w:val="00302CBC"/>
    <w:rPr>
      <w:rFonts w:ascii="Arial" w:eastAsia="Arial Unicode MS" w:hAnsi="Arial"/>
      <w:kern w:val="1"/>
      <w:sz w:val="16"/>
      <w:szCs w:val="24"/>
      <w:lang w:val="en-GB" w:bidi="ar-SA"/>
    </w:rPr>
  </w:style>
  <w:style w:type="paragraph" w:styleId="Caption">
    <w:name w:val="caption"/>
    <w:basedOn w:val="BodyText"/>
    <w:next w:val="Normal"/>
    <w:qFormat/>
    <w:rsid w:val="00054AF3"/>
    <w:pPr>
      <w:spacing w:before="120" w:after="240"/>
      <w:outlineLvl w:val="0"/>
    </w:pPr>
    <w:rPr>
      <w:b/>
      <w:bCs/>
      <w:szCs w:val="20"/>
    </w:rPr>
  </w:style>
  <w:style w:type="paragraph" w:styleId="DocumentMap">
    <w:name w:val="Document Map"/>
    <w:basedOn w:val="Normal"/>
    <w:semiHidden/>
    <w:rsid w:val="004A2D0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zHeaderleftCharChar">
    <w:name w:val="z Header left Char Char"/>
    <w:basedOn w:val="HeaderChar"/>
    <w:link w:val="zHeaderleft"/>
    <w:rsid w:val="00302CBC"/>
    <w:rPr>
      <w:rFonts w:ascii="Arial" w:eastAsia="Arial Unicode MS" w:hAnsi="Arial"/>
      <w:b/>
      <w:color w:val="FF0000"/>
      <w:kern w:val="1"/>
      <w:sz w:val="16"/>
      <w:szCs w:val="24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2606A4"/>
    <w:rPr>
      <w:rFonts w:ascii="Arial" w:eastAsia="Arial Unicode MS" w:hAnsi="Arial"/>
      <w:kern w:val="1"/>
      <w:szCs w:val="24"/>
      <w:lang w:val="en-GB" w:bidi="ar-SA"/>
    </w:rPr>
  </w:style>
  <w:style w:type="character" w:customStyle="1" w:styleId="PreformattedTextChar">
    <w:name w:val="Preformatted Text Char"/>
    <w:basedOn w:val="DefaultParagraphFont"/>
    <w:link w:val="PreformattedText"/>
    <w:rsid w:val="007A65AA"/>
    <w:rPr>
      <w:rFonts w:ascii="Courier New" w:eastAsia="Courier New" w:hAnsi="Courier New" w:cs="Courier New"/>
      <w:kern w:val="1"/>
      <w:lang w:val="en-GB" w:bidi="ar-SA"/>
    </w:rPr>
  </w:style>
  <w:style w:type="paragraph" w:styleId="FootnoteText">
    <w:name w:val="footnote text"/>
    <w:basedOn w:val="Normal"/>
    <w:semiHidden/>
    <w:rsid w:val="00884BE7"/>
    <w:pPr>
      <w:suppressAutoHyphens w:val="0"/>
      <w:adjustRightInd w:val="0"/>
      <w:spacing w:line="360" w:lineRule="atLeast"/>
      <w:jc w:val="both"/>
      <w:textAlignment w:val="baseline"/>
    </w:pPr>
    <w:rPr>
      <w:rFonts w:eastAsia="Times New Roman"/>
      <w:kern w:val="0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61D2F"/>
    <w:rPr>
      <w:vertAlign w:val="superscript"/>
    </w:rPr>
  </w:style>
  <w:style w:type="character" w:customStyle="1" w:styleId="BodyTextBoldCharChar">
    <w:name w:val="Body Text + Bold Char Char"/>
    <w:basedOn w:val="BodyTextChar"/>
    <w:link w:val="BodyTextBold"/>
    <w:rsid w:val="003D31B9"/>
    <w:rPr>
      <w:rFonts w:ascii="Arial" w:eastAsia="Arial Unicode MS" w:hAnsi="Arial"/>
      <w:b/>
      <w:bCs/>
      <w:kern w:val="1"/>
      <w:szCs w:val="24"/>
      <w:lang w:val="en-GB" w:bidi="ar-SA"/>
    </w:rPr>
  </w:style>
  <w:style w:type="numbering" w:customStyle="1" w:styleId="StyleNumbered">
    <w:name w:val="Style Numbered"/>
    <w:basedOn w:val="NoList"/>
    <w:rsid w:val="00E63093"/>
    <w:pPr>
      <w:numPr>
        <w:numId w:val="17"/>
      </w:numPr>
    </w:pPr>
  </w:style>
  <w:style w:type="paragraph" w:styleId="TOC2">
    <w:name w:val="toc 2"/>
    <w:basedOn w:val="Normal"/>
    <w:next w:val="Normal"/>
    <w:autoRedefine/>
    <w:semiHidden/>
    <w:rsid w:val="00061D2F"/>
    <w:pPr>
      <w:ind w:left="200"/>
    </w:pPr>
  </w:style>
  <w:style w:type="paragraph" w:styleId="TOC1">
    <w:name w:val="toc 1"/>
    <w:basedOn w:val="Normal"/>
    <w:next w:val="Normal"/>
    <w:autoRedefine/>
    <w:semiHidden/>
    <w:rsid w:val="00061D2F"/>
    <w:rPr>
      <w:b/>
    </w:rPr>
  </w:style>
  <w:style w:type="paragraph" w:styleId="TOC3">
    <w:name w:val="toc 3"/>
    <w:basedOn w:val="Normal"/>
    <w:next w:val="Normal"/>
    <w:autoRedefine/>
    <w:semiHidden/>
    <w:rsid w:val="00061D2F"/>
    <w:pPr>
      <w:ind w:left="400"/>
    </w:pPr>
  </w:style>
  <w:style w:type="paragraph" w:customStyle="1" w:styleId="normalindent">
    <w:name w:val="normal + indent"/>
    <w:basedOn w:val="Normal"/>
    <w:rsid w:val="002015B8"/>
    <w:pPr>
      <w:ind w:left="709"/>
    </w:pPr>
  </w:style>
  <w:style w:type="paragraph" w:customStyle="1" w:styleId="BodyTextItalic">
    <w:name w:val="Body Text + Italic"/>
    <w:basedOn w:val="BodyText"/>
    <w:link w:val="BodyTextItalicChar"/>
    <w:rsid w:val="003D31B9"/>
    <w:rPr>
      <w:i/>
    </w:rPr>
  </w:style>
  <w:style w:type="paragraph" w:customStyle="1" w:styleId="BodyTextIndentitalic">
    <w:name w:val="Body Text Indent + italic"/>
    <w:basedOn w:val="BodyTextIndent"/>
    <w:link w:val="BodyTextIndentitalicChar"/>
    <w:rsid w:val="004A2D38"/>
    <w:rPr>
      <w:i/>
    </w:rPr>
  </w:style>
  <w:style w:type="paragraph" w:customStyle="1" w:styleId="BodyTextIndentbold">
    <w:name w:val="Body Text Indent + bold"/>
    <w:basedOn w:val="BodyTextIndent"/>
    <w:link w:val="BodyTextIndentboldChar"/>
    <w:rsid w:val="003C7C6A"/>
    <w:rPr>
      <w:b/>
    </w:rPr>
  </w:style>
  <w:style w:type="character" w:customStyle="1" w:styleId="Heading1Char">
    <w:name w:val="Heading 1 Char"/>
    <w:basedOn w:val="HeadingChar"/>
    <w:link w:val="Heading1"/>
    <w:rsid w:val="00054AF3"/>
    <w:rPr>
      <w:rFonts w:ascii="Arial" w:eastAsia="MS Mincho" w:hAnsi="Arial" w:cs="Tahoma"/>
      <w:b/>
      <w:bCs/>
      <w:kern w:val="30"/>
      <w:sz w:val="30"/>
      <w:szCs w:val="32"/>
      <w:lang w:val="en-GB" w:bidi="ar-SA"/>
    </w:rPr>
  </w:style>
  <w:style w:type="paragraph" w:customStyle="1" w:styleId="PreformattedTextindent">
    <w:name w:val="Preformatted Text + indent"/>
    <w:basedOn w:val="PreformattedText"/>
    <w:link w:val="PreformattedTextindentChar"/>
    <w:rsid w:val="007A65AA"/>
    <w:pPr>
      <w:ind w:left="709"/>
    </w:pPr>
  </w:style>
  <w:style w:type="table" w:styleId="TableGrid">
    <w:name w:val="Table Grid"/>
    <w:basedOn w:val="TableNormal"/>
    <w:rsid w:val="00054AF3"/>
    <w:pPr>
      <w:widowControl w:val="0"/>
      <w:suppressAutoHyphens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talicChar">
    <w:name w:val="Body Text + Italic Char"/>
    <w:basedOn w:val="BodyTextChar"/>
    <w:link w:val="BodyTextItalic"/>
    <w:rsid w:val="00EF50CC"/>
    <w:rPr>
      <w:rFonts w:ascii="Arial" w:eastAsia="Arial Unicode MS" w:hAnsi="Arial"/>
      <w:i/>
      <w:kern w:val="1"/>
      <w:szCs w:val="24"/>
      <w:lang w:val="en-GB" w:bidi="ar-SA"/>
    </w:rPr>
  </w:style>
  <w:style w:type="character" w:customStyle="1" w:styleId="SubtitleChar">
    <w:name w:val="Subtitle Char"/>
    <w:basedOn w:val="DefaultParagraphFont"/>
    <w:link w:val="Subtitle"/>
    <w:rsid w:val="00177217"/>
    <w:rPr>
      <w:rFonts w:ascii="Arial" w:eastAsia="MS Mincho" w:hAnsi="Arial" w:cs="Tahoma"/>
      <w:iCs/>
      <w:kern w:val="1"/>
      <w:sz w:val="28"/>
      <w:szCs w:val="28"/>
      <w:lang w:val="en-GB" w:bidi="ar-SA"/>
    </w:rPr>
  </w:style>
  <w:style w:type="character" w:styleId="CommentReference">
    <w:name w:val="annotation reference"/>
    <w:basedOn w:val="DefaultParagraphFont"/>
    <w:semiHidden/>
    <w:rsid w:val="000F1867"/>
    <w:rPr>
      <w:sz w:val="16"/>
      <w:szCs w:val="16"/>
    </w:rPr>
  </w:style>
  <w:style w:type="paragraph" w:styleId="CommentText">
    <w:name w:val="annotation text"/>
    <w:basedOn w:val="Normal"/>
    <w:semiHidden/>
    <w:rsid w:val="000F1867"/>
    <w:rPr>
      <w:szCs w:val="20"/>
    </w:rPr>
  </w:style>
  <w:style w:type="paragraph" w:styleId="ListBullet3">
    <w:name w:val="List Bullet 3"/>
    <w:basedOn w:val="Normal"/>
    <w:rsid w:val="00466973"/>
    <w:pPr>
      <w:numPr>
        <w:numId w:val="5"/>
      </w:numPr>
    </w:pPr>
  </w:style>
  <w:style w:type="paragraph" w:customStyle="1" w:styleId="zSubtitle">
    <w:name w:val="z Subtitle"/>
    <w:basedOn w:val="zDocTitle"/>
    <w:rsid w:val="006F795A"/>
    <w:rPr>
      <w:sz w:val="28"/>
    </w:rPr>
  </w:style>
  <w:style w:type="paragraph" w:styleId="CommentSubject">
    <w:name w:val="annotation subject"/>
    <w:basedOn w:val="CommentText"/>
    <w:next w:val="CommentText"/>
    <w:semiHidden/>
    <w:rsid w:val="000F1867"/>
    <w:rPr>
      <w:b/>
      <w:bCs/>
    </w:rPr>
  </w:style>
  <w:style w:type="character" w:customStyle="1" w:styleId="BodyTextIndentboldChar">
    <w:name w:val="Body Text Indent + bold Char"/>
    <w:basedOn w:val="DefaultParagraphFont"/>
    <w:link w:val="BodyTextIndentbold"/>
    <w:rsid w:val="009E2CFB"/>
    <w:rPr>
      <w:rFonts w:ascii="Arial" w:eastAsia="Arial Unicode MS" w:hAnsi="Arial"/>
      <w:b/>
      <w:kern w:val="1"/>
      <w:szCs w:val="24"/>
      <w:lang w:val="en-GB" w:bidi="ar-SA"/>
    </w:rPr>
  </w:style>
  <w:style w:type="character" w:customStyle="1" w:styleId="PreformattedTextindentChar">
    <w:name w:val="Preformatted Text + indent Char"/>
    <w:basedOn w:val="PreformattedTextChar"/>
    <w:link w:val="PreformattedTextindent"/>
    <w:rsid w:val="009E2CFB"/>
    <w:rPr>
      <w:rFonts w:ascii="Courier New" w:eastAsia="Courier New" w:hAnsi="Courier New" w:cs="Courier New"/>
      <w:kern w:val="1"/>
      <w:lang w:val="en-GB" w:bidi="ar-SA"/>
    </w:rPr>
  </w:style>
  <w:style w:type="character" w:customStyle="1" w:styleId="BodyTextIndentitalicChar">
    <w:name w:val="Body Text Indent + italic Char"/>
    <w:basedOn w:val="DefaultParagraphFont"/>
    <w:link w:val="BodyTextIndentitalic"/>
    <w:rsid w:val="009E2CFB"/>
    <w:rPr>
      <w:rFonts w:ascii="Arial" w:eastAsia="Arial Unicode MS" w:hAnsi="Arial"/>
      <w:i/>
      <w:kern w:val="1"/>
      <w:szCs w:val="24"/>
      <w:lang w:val="en-GB" w:bidi="ar-SA"/>
    </w:rPr>
  </w:style>
  <w:style w:type="paragraph" w:customStyle="1" w:styleId="zDocCoverBlueLetters">
    <w:name w:val="z DocCover Blue Letters"/>
    <w:basedOn w:val="Normal"/>
    <w:link w:val="zDocCoverBlueLettersCharChar"/>
    <w:rsid w:val="00C27780"/>
    <w:rPr>
      <w:b/>
      <w:color w:val="50B2CE"/>
      <w:kern w:val="20"/>
      <w:sz w:val="22"/>
    </w:rPr>
  </w:style>
  <w:style w:type="character" w:customStyle="1" w:styleId="zDocCoverBlueLettersCharChar">
    <w:name w:val="z DocCover Blue Letters Char Char"/>
    <w:basedOn w:val="DefaultParagraphFont"/>
    <w:link w:val="zDocCoverBlueLetters"/>
    <w:rsid w:val="00C27780"/>
    <w:rPr>
      <w:rFonts w:ascii="Arial" w:eastAsia="Arial Unicode MS" w:hAnsi="Arial"/>
      <w:b/>
      <w:color w:val="50B2CE"/>
      <w:kern w:val="20"/>
      <w:sz w:val="22"/>
      <w:szCs w:val="24"/>
      <w:lang w:val="en-GB" w:bidi="ar-SA"/>
    </w:rPr>
  </w:style>
  <w:style w:type="paragraph" w:customStyle="1" w:styleId="zDocCover">
    <w:name w:val="z  DocCover"/>
    <w:basedOn w:val="Normal"/>
    <w:link w:val="zDocCoverCharChar"/>
    <w:rsid w:val="0022536E"/>
    <w:pPr>
      <w:spacing w:before="10" w:after="10"/>
    </w:pPr>
    <w:rPr>
      <w:sz w:val="22"/>
      <w:szCs w:val="22"/>
    </w:rPr>
  </w:style>
  <w:style w:type="paragraph" w:customStyle="1" w:styleId="zDocCoverBold">
    <w:name w:val="z DocCover Bold"/>
    <w:basedOn w:val="zDocCover"/>
    <w:link w:val="zDocCoverBoldCharChar"/>
    <w:rsid w:val="00A65B10"/>
    <w:pPr>
      <w:spacing w:before="0" w:after="60"/>
    </w:pPr>
    <w:rPr>
      <w:b/>
    </w:rPr>
  </w:style>
  <w:style w:type="character" w:customStyle="1" w:styleId="zDocCoverCharChar">
    <w:name w:val="z  DocCover Char Char"/>
    <w:basedOn w:val="DefaultParagraphFont"/>
    <w:link w:val="zDocCover"/>
    <w:rsid w:val="0022536E"/>
    <w:rPr>
      <w:rFonts w:ascii="Arial" w:eastAsia="Arial Unicode MS" w:hAnsi="Arial"/>
      <w:kern w:val="1"/>
      <w:sz w:val="22"/>
      <w:szCs w:val="22"/>
      <w:lang w:val="en-GB" w:bidi="ar-SA"/>
    </w:rPr>
  </w:style>
  <w:style w:type="character" w:customStyle="1" w:styleId="zDocCoverBoldCharChar">
    <w:name w:val="z DocCover Bold Char Char"/>
    <w:basedOn w:val="zDocCoverCharChar"/>
    <w:link w:val="zDocCoverBold"/>
    <w:rsid w:val="00A65B10"/>
    <w:rPr>
      <w:rFonts w:ascii="Arial" w:eastAsia="Arial Unicode MS" w:hAnsi="Arial"/>
      <w:b/>
      <w:kern w:val="1"/>
      <w:sz w:val="22"/>
      <w:szCs w:val="22"/>
      <w:lang w:val="en-GB" w:bidi="ar-SA"/>
    </w:rPr>
  </w:style>
  <w:style w:type="paragraph" w:customStyle="1" w:styleId="zDocCoverBlueDot">
    <w:name w:val="z DocCover Blue Dot"/>
    <w:basedOn w:val="BodyText"/>
    <w:rsid w:val="002975FE"/>
    <w:pPr>
      <w:spacing w:before="0" w:after="120"/>
    </w:pPr>
    <w:rPr>
      <w:b/>
      <w:color w:val="50B2CE"/>
      <w:kern w:val="0"/>
      <w:sz w:val="24"/>
    </w:rPr>
  </w:style>
  <w:style w:type="paragraph" w:styleId="TOC4">
    <w:name w:val="toc 4"/>
    <w:basedOn w:val="Normal"/>
    <w:next w:val="Normal"/>
    <w:autoRedefine/>
    <w:semiHidden/>
    <w:rsid w:val="00150FBE"/>
    <w:pPr>
      <w:ind w:left="600"/>
    </w:pPr>
  </w:style>
  <w:style w:type="paragraph" w:styleId="NoSpacing">
    <w:name w:val="No Spacing"/>
    <w:link w:val="NoSpacingChar"/>
    <w:uiPriority w:val="1"/>
    <w:qFormat/>
    <w:rsid w:val="00D33102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33102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BodyTextChar1">
    <w:name w:val="Body Text Char1"/>
    <w:rsid w:val="007B169D"/>
    <w:rPr>
      <w:rFonts w:ascii="Arial" w:eastAsia="Arial Unicode MS" w:hAnsi="Arial"/>
      <w:kern w:val="1"/>
      <w:szCs w:val="24"/>
      <w:lang w:val="en-GB" w:bidi="ar-SA"/>
    </w:rPr>
  </w:style>
  <w:style w:type="character" w:customStyle="1" w:styleId="Heading1Char1">
    <w:name w:val="Heading 1 Char1"/>
    <w:rsid w:val="007B169D"/>
    <w:rPr>
      <w:rFonts w:ascii="Arial" w:eastAsia="MS Mincho" w:hAnsi="Arial" w:cs="Tahoma"/>
      <w:b/>
      <w:bCs/>
      <w:kern w:val="30"/>
      <w:sz w:val="30"/>
      <w:szCs w:val="32"/>
      <w:lang w:val="en-GB" w:bidi="ar-SA"/>
    </w:rPr>
  </w:style>
  <w:style w:type="character" w:customStyle="1" w:styleId="Heading2Char">
    <w:name w:val="Heading 2 Char"/>
    <w:link w:val="Heading2"/>
    <w:rsid w:val="007B169D"/>
    <w:rPr>
      <w:rFonts w:ascii="Arial" w:eastAsia="MS Mincho" w:hAnsi="Arial" w:cs="Tahoma"/>
      <w:b/>
      <w:bCs/>
      <w:iCs/>
      <w:kern w:val="30"/>
      <w:sz w:val="28"/>
      <w:szCs w:val="28"/>
    </w:rPr>
  </w:style>
  <w:style w:type="character" w:styleId="PageNumber">
    <w:name w:val="page number"/>
    <w:unhideWhenUsed/>
    <w:rsid w:val="009B2360"/>
    <w:rPr>
      <w:rFonts w:ascii="Museo Sans 500" w:hAnsi="Museo Sans 500" w:hint="default"/>
    </w:rPr>
  </w:style>
  <w:style w:type="character" w:styleId="PlaceholderText">
    <w:name w:val="Placeholder Text"/>
    <w:basedOn w:val="DefaultParagraphFont"/>
    <w:uiPriority w:val="99"/>
    <w:semiHidden/>
    <w:rsid w:val="003667C6"/>
    <w:rPr>
      <w:color w:val="808080"/>
    </w:rPr>
  </w:style>
  <w:style w:type="paragraph" w:styleId="ListParagraph">
    <w:name w:val="List Paragraph"/>
    <w:basedOn w:val="Normal"/>
    <w:uiPriority w:val="34"/>
    <w:qFormat/>
    <w:rsid w:val="004D5D80"/>
    <w:pPr>
      <w:widowControl/>
      <w:suppressAutoHyphens w:val="0"/>
      <w:ind w:left="720"/>
      <w:contextualSpacing/>
    </w:pPr>
    <w:rPr>
      <w:rFonts w:ascii="Times New Roman" w:eastAsia="Times New Roman" w:hAnsi="Times New Roman"/>
      <w:kern w:val="0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451A44"/>
    <w:rPr>
      <w:b/>
      <w:bCs/>
      <w:i/>
      <w:iCs/>
      <w:color w:val="4F81BD" w:themeColor="accent1"/>
    </w:rPr>
  </w:style>
  <w:style w:type="character" w:customStyle="1" w:styleId="lrzxr">
    <w:name w:val="lrzxr"/>
    <w:basedOn w:val="DefaultParagraphFont"/>
    <w:rsid w:val="0065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s.gov.uk/aboutus/whatwedo/statistics/requestingstatistics/approvedresearcherschem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dm\AppData\Roaming\Microsoft\Templates\UKDSTemplate_02_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5F4370CFA8404AB8DDA9A54F35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BA35F-FE38-4ED8-BE66-255AFDFC0255}"/>
      </w:docPartPr>
      <w:docPartBody>
        <w:p w:rsidR="00000000" w:rsidRDefault="00B71A46" w:rsidP="00B71A46">
          <w:pPr>
            <w:pStyle w:val="2B5F4370CFA8404AB8DDA9A54F3589E1"/>
          </w:pPr>
          <w:r>
            <w:rPr>
              <w:rStyle w:val="PlaceholderText"/>
            </w:rPr>
            <w:t>01/01/2020</w:t>
          </w:r>
        </w:p>
      </w:docPartBody>
    </w:docPart>
    <w:docPart>
      <w:docPartPr>
        <w:name w:val="3BA775FEBBCE4EA3A152EFE4F6412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A7206-F14D-4A5F-9073-33765990430B}"/>
      </w:docPartPr>
      <w:docPartBody>
        <w:p w:rsidR="00000000" w:rsidRDefault="00B71A46" w:rsidP="00B71A46">
          <w:pPr>
            <w:pStyle w:val="3BA775FEBBCE4EA3A152EFE4F6412B2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seo Sans 500">
    <w:altName w:val="Times New Roman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46"/>
    <w:rsid w:val="00B7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A46"/>
    <w:rPr>
      <w:color w:val="808080"/>
    </w:rPr>
  </w:style>
  <w:style w:type="paragraph" w:customStyle="1" w:styleId="2B5F4370CFA8404AB8DDA9A54F3589E1">
    <w:name w:val="2B5F4370CFA8404AB8DDA9A54F3589E1"/>
    <w:rsid w:val="00B71A46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kern w:val="1"/>
      <w:sz w:val="20"/>
      <w:szCs w:val="24"/>
    </w:rPr>
  </w:style>
  <w:style w:type="paragraph" w:customStyle="1" w:styleId="3BA775FEBBCE4EA3A152EFE4F6412B2B">
    <w:name w:val="3BA775FEBBCE4EA3A152EFE4F6412B2B"/>
    <w:rsid w:val="00B71A46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kern w:val="1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BC852-7393-4EEA-8E1E-554521A8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UKDSTemplate_02_00</Template>
  <TotalTime>19</TotalTime>
  <Pages>9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UK Data Archive</Company>
  <LinksUpToDate>false</LinksUpToDate>
  <CharactersWithSpaces>8095</CharactersWithSpaces>
  <SharedDoc>false</SharedDoc>
  <HLinks>
    <vt:vector size="36" baseType="variant"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_Toc294093864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_Toc294093868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_Toc294093878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_Toc294093877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_Toc294093876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_Toc294093875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Margaret Ward</dc:creator>
  <cp:lastModifiedBy>Trendl, Anna</cp:lastModifiedBy>
  <cp:revision>4</cp:revision>
  <cp:lastPrinted>2013-09-19T08:17:00Z</cp:lastPrinted>
  <dcterms:created xsi:type="dcterms:W3CDTF">2019-07-10T10:07:00Z</dcterms:created>
  <dcterms:modified xsi:type="dcterms:W3CDTF">2019-07-10T10:30:00Z</dcterms:modified>
</cp:coreProperties>
</file>